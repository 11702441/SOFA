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383" w:rsidRDefault="00816A87">
      <w:pPr>
        <w:pStyle w:val="Duidelijkcitaat"/>
        <w:spacing w:before="0" w:after="0"/>
      </w:pPr>
      <w:r>
        <w:rPr>
          <w:b/>
          <w:sz w:val="36"/>
        </w:rPr>
        <w:t>Doop</w:t>
      </w:r>
      <w:r>
        <w:rPr>
          <w:b/>
          <w:sz w:val="24"/>
        </w:rPr>
        <w:t xml:space="preserve"> </w:t>
      </w:r>
      <w:r>
        <w:rPr>
          <w:b/>
          <w:sz w:val="36"/>
        </w:rPr>
        <w:t>Sofa</w:t>
      </w:r>
    </w:p>
    <w:p w:rsidR="00204383" w:rsidRDefault="00816A87">
      <w:pPr>
        <w:spacing w:after="0"/>
      </w:pPr>
      <w:r>
        <w:tab/>
      </w:r>
      <w:r>
        <w:rPr>
          <w:b/>
        </w:rPr>
        <w:t>Verzamelen cafetaria architectuur 13.00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Verzamelen 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Schminken in de sofa kleuren 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Zichzelf laten voorstellen (naam, studierichting, favoriete seksstandje, …)</w:t>
      </w:r>
      <w:r>
        <w:br/>
      </w:r>
      <w:r>
        <w:t xml:space="preserve">(misschien per </w:t>
      </w:r>
      <w:r>
        <w:t>5 laten doen (vlotter) en dan een groepsstandje ( iedereen pakt en wordt gepakt!!!))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Liedjes aanleren </w:t>
      </w:r>
      <w:r>
        <w:br/>
      </w:r>
      <w:r>
        <w:t>* sofa lied</w:t>
      </w:r>
      <w:r>
        <w:br/>
      </w:r>
      <w:r>
        <w:t>* groen, groen wat zijn we groen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Commando’s aanleren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Strontjes wat zijn jullie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Hoeren botten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Hoer aan het raam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Heil …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Vloer is lava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Fietser t</w:t>
      </w:r>
      <w:r>
        <w:t>ommeke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Jezus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Bomalarm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Op handen en knieën naar richting de grote agora + A blok (noppelkes vloer)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Aan elkaar gebonden stukje spurten (laatste groepje krijgt super doop)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Spellekes spelen op de verkiezingswei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Rauw ei doorgeven (mond)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Krik krak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Knoflook eten</w:t>
      </w:r>
    </w:p>
    <w:p w:rsidR="00204383" w:rsidRDefault="00816A87">
      <w:pPr>
        <w:pStyle w:val="Lijstalinea"/>
        <w:numPr>
          <w:ilvl w:val="0"/>
          <w:numId w:val="2"/>
        </w:numPr>
        <w:spacing w:after="0"/>
      </w:pPr>
      <w:r>
        <w:t>Kat en muis</w:t>
      </w:r>
    </w:p>
    <w:p w:rsidR="00204383" w:rsidRDefault="00816A87">
      <w:pPr>
        <w:pStyle w:val="Lijstalinea"/>
        <w:spacing w:after="0"/>
        <w:rPr>
          <w:b/>
        </w:rPr>
      </w:pPr>
      <w:r>
        <w:rPr>
          <w:b/>
        </w:rPr>
        <w:t>Richting hasselt 14.45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Op de bus geluiden van de bus maken (vroem iep)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Leden aan halte zwembad laten afstappen en laatste krijgt superdoop</w:t>
      </w:r>
    </w:p>
    <w:p w:rsidR="00204383" w:rsidRDefault="00816A87">
      <w:pPr>
        <w:pStyle w:val="Lijstalinea"/>
        <w:spacing w:after="0"/>
        <w:rPr>
          <w:b/>
        </w:rPr>
      </w:pPr>
      <w:r>
        <w:rPr>
          <w:b/>
        </w:rPr>
        <w:t>Dussart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Schoenen+sokken uit laten doen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Rondjes rond dussart laten lopen 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Schoenen met larve aandoen 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Rond</w:t>
      </w:r>
      <w:r>
        <w:t>jes rond dussart laten lopen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Eitjes in de broek en over elkaar rollen</w:t>
      </w:r>
    </w:p>
    <w:p w:rsidR="00204383" w:rsidRDefault="00816A87">
      <w:pPr>
        <w:pStyle w:val="Lijstalinea"/>
        <w:spacing w:after="0"/>
      </w:pPr>
      <w:r>
        <w:rPr>
          <w:b/>
        </w:rPr>
        <w:t xml:space="preserve">Grote markt 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>Leden bedelen voor geld terwijl het presidium een pint drinkt</w:t>
      </w:r>
    </w:p>
    <w:p w:rsidR="00204383" w:rsidRDefault="00816A87">
      <w:pPr>
        <w:pStyle w:val="Lijstalinea"/>
        <w:spacing w:after="0"/>
        <w:rPr>
          <w:b/>
        </w:rPr>
      </w:pPr>
      <w:r>
        <w:rPr>
          <w:b/>
        </w:rPr>
        <w:t>Terug naar Djop 17.00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Naar de wei en vuil maken </w:t>
      </w:r>
    </w:p>
    <w:p w:rsidR="00204383" w:rsidRDefault="00816A87">
      <w:pPr>
        <w:pStyle w:val="Lijstalinea"/>
        <w:numPr>
          <w:ilvl w:val="0"/>
          <w:numId w:val="1"/>
        </w:numPr>
        <w:spacing w:after="0"/>
      </w:pPr>
      <w:r>
        <w:t xml:space="preserve">dikke berta </w:t>
      </w:r>
    </w:p>
    <w:p w:rsidR="00204383" w:rsidRDefault="00816A87">
      <w:pPr>
        <w:pStyle w:val="Lijstalinea"/>
        <w:spacing w:after="0"/>
        <w:rPr>
          <w:b/>
        </w:rPr>
      </w:pPr>
      <w:r>
        <w:rPr>
          <w:b/>
        </w:rPr>
        <w:t>iedereen gaat douche 18.30</w:t>
      </w:r>
    </w:p>
    <w:p w:rsidR="00204383" w:rsidRDefault="00816A87">
      <w:pPr>
        <w:pStyle w:val="Lijstalinea"/>
        <w:spacing w:after="0"/>
        <w:rPr>
          <w:b/>
        </w:rPr>
      </w:pPr>
      <w:r>
        <w:rPr>
          <w:b/>
        </w:rPr>
        <w:t>douches Uhasselt regel</w:t>
      </w:r>
      <w:r>
        <w:rPr>
          <w:b/>
        </w:rPr>
        <w:t>en</w:t>
      </w:r>
    </w:p>
    <w:p w:rsidR="00204383" w:rsidRDefault="00816A87">
      <w:pPr>
        <w:pStyle w:val="Lijstalinea"/>
        <w:spacing w:after="0"/>
        <w:rPr>
          <w:b/>
        </w:rPr>
      </w:pPr>
      <w:r>
        <w:rPr>
          <w:b/>
        </w:rPr>
        <w:t>pizza eten 20.00</w:t>
      </w:r>
    </w:p>
    <w:p w:rsidR="00204383" w:rsidRDefault="00816A87">
      <w:pPr>
        <w:spacing w:after="0"/>
      </w:pPr>
      <w:r>
        <w:rPr>
          <w:b/>
        </w:rPr>
        <w:tab/>
      </w:r>
      <w:r>
        <w:rPr>
          <w:b/>
          <w:u w:val="single"/>
        </w:rPr>
        <w:t>Doorheen de dag moeten de leden een wasknijper doorgeven (onopvallend) wie hem bij de</w:t>
      </w:r>
      <w:r>
        <w:rPr>
          <w:b/>
          <w:u w:val="single"/>
        </w:rPr>
        <w:br/>
      </w:r>
      <w:r>
        <w:rPr>
          <w:b/>
        </w:rPr>
        <w:tab/>
      </w:r>
      <w:r>
        <w:rPr>
          <w:b/>
          <w:u w:val="single"/>
        </w:rPr>
        <w:t>vuile doop heeft krijgt een super doop</w:t>
      </w:r>
    </w:p>
    <w:p w:rsidR="00204383" w:rsidRDefault="00816A87">
      <w:pPr>
        <w:pStyle w:val="Duidelijkcitaat"/>
        <w:spacing w:before="120" w:after="0"/>
      </w:pPr>
      <w:r>
        <w:rPr>
          <w:rStyle w:val="Intensievebenadrukking"/>
          <w:b/>
          <w:i/>
          <w:sz w:val="32"/>
        </w:rPr>
        <w:lastRenderedPageBreak/>
        <w:t>Praktische info doop</w:t>
      </w:r>
    </w:p>
    <w:p w:rsidR="00204383" w:rsidRDefault="00816A87">
      <w:pPr>
        <w:pStyle w:val="Standaard1"/>
        <w:spacing w:after="0"/>
        <w:rPr>
          <w:b/>
        </w:rPr>
      </w:pPr>
      <w:r>
        <w:rPr>
          <w:b/>
        </w:rPr>
        <w:t>Voorgestelde thema’s doop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-dragqueens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-beauty and the nerd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-flower power</w:t>
      </w:r>
      <w:bookmarkStart w:id="0" w:name="_GoBack"/>
      <w:bookmarkEnd w:id="0"/>
    </w:p>
    <w:p w:rsidR="00204383" w:rsidRDefault="00816A87">
      <w:pPr>
        <w:pStyle w:val="Standaard1"/>
        <w:spacing w:after="0"/>
      </w:pPr>
      <w:r>
        <w:t>-leger</w:t>
      </w:r>
    </w:p>
    <w:p w:rsidR="00204383" w:rsidRDefault="00816A87">
      <w:pPr>
        <w:pStyle w:val="Standaard1"/>
        <w:spacing w:after="0"/>
      </w:pPr>
      <w:r>
        <w:t>-bloemetjes en bijtjes</w:t>
      </w:r>
    </w:p>
    <w:p w:rsidR="00204383" w:rsidRDefault="00816A87">
      <w:pPr>
        <w:pStyle w:val="Standaard1"/>
        <w:spacing w:after="0"/>
      </w:pPr>
      <w:r>
        <w:t>-fitnessboys en tennishoes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-proud to be fout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-sletten en janetten</w:t>
      </w:r>
    </w:p>
    <w:p w:rsidR="00204383" w:rsidRDefault="00816A87">
      <w:pPr>
        <w:pStyle w:val="Standaard1"/>
        <w:spacing w:after="0"/>
      </w:pPr>
      <w:r>
        <w:t>-cowboy en indiaan</w:t>
      </w:r>
    </w:p>
    <w:p w:rsidR="00204383" w:rsidRDefault="00816A87">
      <w:pPr>
        <w:pStyle w:val="Standaard1"/>
        <w:spacing w:after="0"/>
      </w:pPr>
      <w:r>
        <w:t>- legerhoes &amp; Rambo’s</w:t>
      </w:r>
    </w:p>
    <w:p w:rsidR="00204383" w:rsidRDefault="00816A87">
      <w:pPr>
        <w:pStyle w:val="Standaard1"/>
        <w:spacing w:after="0"/>
        <w:rPr>
          <w:b/>
        </w:rPr>
      </w:pPr>
      <w:r>
        <w:rPr>
          <w:b/>
        </w:rPr>
        <w:t>wat moeten schachten meebrengen</w:t>
      </w:r>
    </w:p>
    <w:p w:rsidR="00204383" w:rsidRDefault="00816A87">
      <w:pPr>
        <w:pStyle w:val="Standaard1"/>
        <w:spacing w:after="0"/>
      </w:pPr>
      <w:r>
        <w:t>° comfortabele schoenen</w:t>
      </w:r>
    </w:p>
    <w:p w:rsidR="00204383" w:rsidRDefault="00816A87">
      <w:pPr>
        <w:pStyle w:val="Standaard1"/>
        <w:spacing w:after="0"/>
      </w:pPr>
      <w:r>
        <w:t xml:space="preserve">° slechte kleren </w:t>
      </w:r>
    </w:p>
    <w:p w:rsidR="00204383" w:rsidRDefault="00816A87">
      <w:pPr>
        <w:pStyle w:val="Standaard1"/>
        <w:spacing w:after="0"/>
      </w:pPr>
      <w:r>
        <w:t>° campuspas of buzzypas</w:t>
      </w:r>
    </w:p>
    <w:p w:rsidR="00204383" w:rsidRDefault="00816A87">
      <w:pPr>
        <w:pStyle w:val="Standaard1"/>
        <w:spacing w:after="0"/>
      </w:pPr>
      <w:r>
        <w:t>° condoom</w:t>
      </w:r>
    </w:p>
    <w:p w:rsidR="00204383" w:rsidRDefault="00204383">
      <w:pPr>
        <w:pStyle w:val="Standaard1"/>
        <w:spacing w:after="0"/>
      </w:pPr>
    </w:p>
    <w:p w:rsidR="00204383" w:rsidRDefault="00816A87">
      <w:pPr>
        <w:pStyle w:val="Standaard1"/>
        <w:spacing w:after="0"/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1310006</wp:posOffset>
                </wp:positionH>
                <wp:positionV relativeFrom="paragraph">
                  <wp:posOffset>97155</wp:posOffset>
                </wp:positionV>
                <wp:extent cx="701043" cy="1143000"/>
                <wp:effectExtent l="0" t="0" r="60957" b="19050"/>
                <wp:wrapThrough wrapText="bothSides">
                  <wp:wrapPolygon edited="0">
                    <wp:start x="0" y="0"/>
                    <wp:lineTo x="0" y="720"/>
                    <wp:lineTo x="9391" y="5760"/>
                    <wp:lineTo x="8804" y="17640"/>
                    <wp:lineTo x="0" y="21600"/>
                    <wp:lineTo x="9391" y="21600"/>
                    <wp:lineTo x="11152" y="21600"/>
                    <wp:lineTo x="12913" y="17280"/>
                    <wp:lineTo x="22891" y="11520"/>
                    <wp:lineTo x="17022" y="7920"/>
                    <wp:lineTo x="12326" y="5760"/>
                    <wp:lineTo x="12913" y="2880"/>
                    <wp:lineTo x="11152" y="360"/>
                    <wp:lineTo x="8217" y="0"/>
                    <wp:lineTo x="0" y="0"/>
                  </wp:wrapPolygon>
                </wp:wrapThrough>
                <wp:docPr id="1" name="Rechteraccolad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3" cy="1143000"/>
                        </a:xfrm>
                        <a:custGeom>
                          <a:avLst>
                            <a:gd name="f12" fmla="val 8333"/>
                            <a:gd name="f13" fmla="val 51482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5400000"/>
                            <a:gd name="f12" fmla="val 8333"/>
                            <a:gd name="f13" fmla="val 51482"/>
                            <a:gd name="f14" fmla="+- 0 0 -180"/>
                            <a:gd name="f15" fmla="+- 0 0 -270"/>
                            <a:gd name="f16" fmla="+- 0 0 -360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val f13"/>
                            <a:gd name="f22" fmla="val f12"/>
                            <a:gd name="f23" fmla="+- 2700000 f3 0"/>
                            <a:gd name="f24" fmla="*/ f14 f2 1"/>
                            <a:gd name="f25" fmla="*/ f15 f2 1"/>
                            <a:gd name="f26" fmla="*/ f16 f2 1"/>
                            <a:gd name="f27" fmla="?: f17 f6 1"/>
                            <a:gd name="f28" fmla="?: f18 f7 1"/>
                            <a:gd name="f29" fmla="?: f19 f8 1"/>
                            <a:gd name="f30" fmla="*/ f23 f10 1"/>
                            <a:gd name="f31" fmla="*/ f24 1 f5"/>
                            <a:gd name="f32" fmla="*/ f25 1 f5"/>
                            <a:gd name="f33" fmla="*/ f26 1 f5"/>
                            <a:gd name="f34" fmla="*/ f27 1 21600"/>
                            <a:gd name="f35" fmla="*/ f28 1 21600"/>
                            <a:gd name="f36" fmla="*/ 21600 f27 1"/>
                            <a:gd name="f37" fmla="*/ 21600 f28 1"/>
                            <a:gd name="f38" fmla="*/ f30 1 f2"/>
                            <a:gd name="f39" fmla="+- f31 0 f3"/>
                            <a:gd name="f40" fmla="+- f32 0 f3"/>
                            <a:gd name="f41" fmla="+- f33 0 f3"/>
                            <a:gd name="f42" fmla="min f35 f34"/>
                            <a:gd name="f43" fmla="*/ f36 1 f29"/>
                            <a:gd name="f44" fmla="*/ f37 1 f29"/>
                            <a:gd name="f45" fmla="+- 0 0 f38"/>
                            <a:gd name="f46" fmla="val f43"/>
                            <a:gd name="f47" fmla="val f44"/>
                            <a:gd name="f48" fmla="+- 0 0 f45"/>
                            <a:gd name="f49" fmla="*/ f20 f42 1"/>
                            <a:gd name="f50" fmla="+- f47 0 f20"/>
                            <a:gd name="f51" fmla="+- f46 0 f20"/>
                            <a:gd name="f52" fmla="*/ f48 f2 1"/>
                            <a:gd name="f53" fmla="*/ f46 f42 1"/>
                            <a:gd name="f54" fmla="*/ f47 f42 1"/>
                            <a:gd name="f55" fmla="*/ f51 1 2"/>
                            <a:gd name="f56" fmla="min f51 f50"/>
                            <a:gd name="f57" fmla="*/ f50 f21 1"/>
                            <a:gd name="f58" fmla="*/ f52 1 f10"/>
                            <a:gd name="f59" fmla="+- f20 f55 0"/>
                            <a:gd name="f60" fmla="*/ f56 f22 1"/>
                            <a:gd name="f61" fmla="*/ f57 1 100000"/>
                            <a:gd name="f62" fmla="+- f58 0 f3"/>
                            <a:gd name="f63" fmla="*/ f55 f42 1"/>
                            <a:gd name="f64" fmla="*/ f60 1 100000"/>
                            <a:gd name="f65" fmla="cos 1 f62"/>
                            <a:gd name="f66" fmla="sin 1 f62"/>
                            <a:gd name="f67" fmla="*/ f59 f42 1"/>
                            <a:gd name="f68" fmla="*/ f61 f42 1"/>
                            <a:gd name="f69" fmla="+- f61 0 f64"/>
                            <a:gd name="f70" fmla="+- f47 0 f64"/>
                            <a:gd name="f71" fmla="+- 0 0 f65"/>
                            <a:gd name="f72" fmla="+- 0 0 f66"/>
                            <a:gd name="f73" fmla="*/ f64 f42 1"/>
                            <a:gd name="f74" fmla="+- 0 0 f71"/>
                            <a:gd name="f75" fmla="+- 0 0 f72"/>
                            <a:gd name="f76" fmla="*/ f69 f42 1"/>
                            <a:gd name="f77" fmla="*/ f70 f42 1"/>
                            <a:gd name="f78" fmla="*/ f74 f55 1"/>
                            <a:gd name="f79" fmla="*/ f75 f64 1"/>
                            <a:gd name="f80" fmla="+- f20 f78 0"/>
                            <a:gd name="f81" fmla="+- f64 0 f79"/>
                            <a:gd name="f82" fmla="+- f47 f79 0"/>
                            <a:gd name="f83" fmla="+- f82 0 f64"/>
                            <a:gd name="f84" fmla="*/ f81 f42 1"/>
                            <a:gd name="f85" fmla="*/ f80 f42 1"/>
                            <a:gd name="f86" fmla="*/ f83 f42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39">
                              <a:pos x="f49" y="f49"/>
                            </a:cxn>
                            <a:cxn ang="f40">
                              <a:pos x="f53" y="f68"/>
                            </a:cxn>
                            <a:cxn ang="f41">
                              <a:pos x="f49" y="f54"/>
                            </a:cxn>
                          </a:cxnLst>
                          <a:rect l="f49" t="f84" r="f85" b="f86"/>
                          <a:pathLst>
                            <a:path stroke="0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  <a:close/>
                            </a:path>
                            <a:path fill="none">
                              <a:moveTo>
                                <a:pt x="f49" y="f49"/>
                              </a:moveTo>
                              <a:arcTo wR="f63" hR="f73" stAng="f4" swAng="f3"/>
                              <a:lnTo>
                                <a:pt x="f67" y="f76"/>
                              </a:lnTo>
                              <a:arcTo wR="f63" hR="f73" stAng="f2" swAng="f11"/>
                              <a:arcTo wR="f63" hR="f73" stAng="f4" swAng="f11"/>
                              <a:lnTo>
                                <a:pt x="f67" y="f77"/>
                              </a:lnTo>
                              <a:arcTo wR="f63" hR="f73" stAng="f9" swAng="f3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911DD5D" id="Rechteraccolade 1" o:spid="_x0000_s1026" style="position:absolute;margin-left:103.15pt;margin-top:7.65pt;width:55.2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701043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" path="m,nswa-350521,,350521,116836,,,350521,58418l350521,530021at350521,471603,1051563,588439,350521,530021,701042,588439,350521,588439,1051563,705275,701042,588439,350521,646857l350521,1084582wa-350521,1026164,350521,1143000,350521,1084582,,1143000l,xem,nfwa-350521,,350521,116836,,,350521,58418l350521,530021at350521,471603,1051563,588439,350521,530021,701042,588439,350521,588439,1051563,705275,701042,588439,350521,646857l350521,1084582wa-350521,1026164,350521,1143000,350521,1084582,,1143000e" filled="f" strokecolor="#4472c4" strokeweight=".17625mm">
                <v:stroke joinstyle="miter"/>
                <v:path arrowok="t" o:connecttype="custom" o:connectlocs="350522,0;701043,571500;350522,1143000;0,571500;0,0;701043,588439;0,1143000" o:connectangles="270,0,90,180,90,180,270" textboxrect="0,17110,247856,1125890"/>
                <w10:wrap type="through"/>
              </v:shape>
            </w:pict>
          </mc:Fallback>
        </mc:AlternateContent>
      </w:r>
      <w:r>
        <w:t>eieren</w:t>
      </w:r>
    </w:p>
    <w:p w:rsidR="00204383" w:rsidRDefault="00816A87">
      <w:pPr>
        <w:pStyle w:val="Standaard1"/>
        <w:spacing w:after="0"/>
      </w:pPr>
      <w:r>
        <w:t>melk</w:t>
      </w:r>
    </w:p>
    <w:p w:rsidR="00204383" w:rsidRDefault="00816A87">
      <w:pPr>
        <w:pStyle w:val="Standaard1"/>
        <w:spacing w:after="0"/>
      </w:pPr>
      <w:r>
        <w:rPr>
          <w:noProof/>
          <w:lang w:val="nl-NL"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2123437</wp:posOffset>
                </wp:positionH>
                <wp:positionV relativeFrom="paragraph">
                  <wp:posOffset>220983</wp:posOffset>
                </wp:positionV>
                <wp:extent cx="2484753" cy="345442"/>
                <wp:effectExtent l="0" t="0" r="0" b="0"/>
                <wp:wrapSquare wrapText="bothSides"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753" cy="3454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204383" w:rsidRDefault="00816A87">
                            <w:r>
                              <w:t xml:space="preserve">Elke schacht minstens 2 van deze dingen </w:t>
                            </w:r>
                          </w:p>
                        </w:txbxContent>
                      </wps:txbx>
                      <wps:bodyPr vert="horz" wrap="non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167.2pt;margin-top:17.4pt;width:195.65pt;height:27.2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" filled="f" stroked="f">
                <v:textbox>
                  <w:txbxContent>
                    <w:p w:rsidR="00204383" w:rsidRDefault="00816A87">
                      <w:r>
                        <w:t xml:space="preserve">Elke schacht minstens 2 van deze dingen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bloem</w:t>
      </w:r>
    </w:p>
    <w:p w:rsidR="00204383" w:rsidRDefault="00816A87">
      <w:pPr>
        <w:pStyle w:val="Standaard1"/>
        <w:spacing w:after="0"/>
      </w:pPr>
      <w:r>
        <w:t>perzik in blik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bier (cara of jup)</w:t>
      </w:r>
    </w:p>
    <w:p w:rsidR="00204383" w:rsidRDefault="00816A87">
      <w:pPr>
        <w:pStyle w:val="Standaard1"/>
        <w:spacing w:after="0"/>
        <w:rPr>
          <w:lang w:val="en-US"/>
        </w:rPr>
      </w:pPr>
      <w:r>
        <w:rPr>
          <w:lang w:val="en-US"/>
        </w:rPr>
        <w:t>ketchup/ mayo</w:t>
      </w:r>
    </w:p>
    <w:p w:rsidR="00204383" w:rsidRDefault="00816A87">
      <w:pPr>
        <w:pStyle w:val="Standaard1"/>
        <w:spacing w:after="0"/>
      </w:pPr>
      <w:r>
        <w:t>lange zwan worsten</w:t>
      </w:r>
    </w:p>
    <w:p w:rsidR="00204383" w:rsidRDefault="00204383">
      <w:pPr>
        <w:pStyle w:val="Standaard1"/>
        <w:spacing w:after="0" w:line="240" w:lineRule="auto"/>
        <w:rPr>
          <w:b/>
        </w:rPr>
      </w:pPr>
    </w:p>
    <w:p w:rsidR="00204383" w:rsidRDefault="00816A87">
      <w:pPr>
        <w:pStyle w:val="Standaard1"/>
        <w:spacing w:after="0" w:line="240" w:lineRule="auto"/>
        <w:rPr>
          <w:b/>
        </w:rPr>
      </w:pPr>
      <w:r>
        <w:rPr>
          <w:b/>
        </w:rPr>
        <w:t>praesidium meebrengen</w:t>
      </w:r>
    </w:p>
    <w:p w:rsidR="00204383" w:rsidRDefault="00816A87">
      <w:pPr>
        <w:pStyle w:val="Standaard1"/>
        <w:spacing w:after="0" w:line="240" w:lineRule="auto"/>
      </w:pPr>
      <w:r>
        <w:t>-larve</w:t>
      </w:r>
    </w:p>
    <w:p w:rsidR="00204383" w:rsidRDefault="00816A87">
      <w:pPr>
        <w:pStyle w:val="Standaard1"/>
        <w:spacing w:after="0" w:line="240" w:lineRule="auto"/>
      </w:pPr>
      <w:r>
        <w:t>-lookshampoo</w:t>
      </w:r>
    </w:p>
    <w:p w:rsidR="00204383" w:rsidRDefault="00816A87">
      <w:pPr>
        <w:pStyle w:val="Standaard1"/>
        <w:spacing w:after="0" w:line="240" w:lineRule="auto"/>
      </w:pPr>
      <w:r>
        <w:t>-knoflookteentjes</w:t>
      </w:r>
    </w:p>
    <w:p w:rsidR="00204383" w:rsidRDefault="00816A87">
      <w:pPr>
        <w:pStyle w:val="Standaard1"/>
        <w:spacing w:after="0" w:line="240" w:lineRule="auto"/>
      </w:pPr>
      <w:r>
        <w:t>-droge kattenbrokken</w:t>
      </w:r>
    </w:p>
    <w:p w:rsidR="00204383" w:rsidRDefault="00816A87">
      <w:pPr>
        <w:pStyle w:val="Standaard1"/>
        <w:spacing w:after="0" w:line="240" w:lineRule="auto"/>
      </w:pPr>
      <w:r>
        <w:t>-oranje en zwarte schmink</w:t>
      </w:r>
    </w:p>
    <w:p w:rsidR="00204383" w:rsidRDefault="00816A87">
      <w:pPr>
        <w:pStyle w:val="Standaard1"/>
        <w:spacing w:after="0" w:line="240" w:lineRule="auto"/>
      </w:pPr>
      <w:r>
        <w:t>-vlag</w:t>
      </w:r>
    </w:p>
    <w:p w:rsidR="00204383" w:rsidRDefault="00816A87">
      <w:pPr>
        <w:pStyle w:val="Standaard1"/>
        <w:spacing w:after="0" w:line="240" w:lineRule="auto"/>
      </w:pPr>
      <w:r>
        <w:t>-alcoholstifen</w:t>
      </w:r>
    </w:p>
    <w:p w:rsidR="00204383" w:rsidRDefault="00816A87">
      <w:pPr>
        <w:pStyle w:val="Standaard1"/>
        <w:spacing w:after="0" w:line="240" w:lineRule="auto"/>
      </w:pPr>
      <w:r>
        <w:t>-knuppels</w:t>
      </w:r>
    </w:p>
    <w:p w:rsidR="00204383" w:rsidRDefault="00816A87">
      <w:pPr>
        <w:pStyle w:val="Standaard1"/>
        <w:spacing w:after="0" w:line="240" w:lineRule="auto"/>
      </w:pPr>
      <w:r>
        <w:t>-schachtenlintjes</w:t>
      </w:r>
    </w:p>
    <w:p w:rsidR="00204383" w:rsidRDefault="00816A87">
      <w:pPr>
        <w:pStyle w:val="Standaard1"/>
        <w:spacing w:after="0" w:line="240" w:lineRule="auto"/>
      </w:pPr>
      <w:r>
        <w:t>-doopcontracten</w:t>
      </w:r>
    </w:p>
    <w:p w:rsidR="00204383" w:rsidRDefault="00816A87">
      <w:pPr>
        <w:pStyle w:val="Standaard1"/>
        <w:spacing w:after="0" w:line="240" w:lineRule="auto"/>
        <w:rPr>
          <w:b/>
        </w:rPr>
      </w:pPr>
      <w:r>
        <w:rPr>
          <w:b/>
        </w:rPr>
        <w:t>to do praesidium</w:t>
      </w:r>
    </w:p>
    <w:p w:rsidR="00204383" w:rsidRDefault="00816A87">
      <w:pPr>
        <w:pStyle w:val="Standaard1"/>
        <w:spacing w:after="0" w:line="240" w:lineRule="auto"/>
      </w:pPr>
      <w:r>
        <w:t>° labojassen zoeken</w:t>
      </w:r>
    </w:p>
    <w:p w:rsidR="00204383" w:rsidRDefault="00816A87">
      <w:pPr>
        <w:pStyle w:val="Standaard1"/>
        <w:spacing w:after="0" w:line="240" w:lineRule="auto"/>
      </w:pPr>
      <w:r>
        <w:t>° sofalied uitprinten</w:t>
      </w:r>
    </w:p>
    <w:p w:rsidR="00204383" w:rsidRDefault="00816A87">
      <w:pPr>
        <w:pStyle w:val="Standaard1"/>
        <w:spacing w:after="0" w:line="240" w:lineRule="auto"/>
      </w:pPr>
      <w:r>
        <w:t>° schachtenpap maken</w:t>
      </w:r>
    </w:p>
    <w:p w:rsidR="00204383" w:rsidRDefault="00816A87">
      <w:pPr>
        <w:pStyle w:val="Standaard1"/>
        <w:spacing w:after="0" w:line="240" w:lineRule="auto"/>
      </w:pPr>
      <w:r>
        <w:t>° doopaanvraag doen</w:t>
      </w:r>
    </w:p>
    <w:sectPr w:rsidR="00204383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6A87" w:rsidRDefault="00816A87">
      <w:pPr>
        <w:spacing w:after="0" w:line="240" w:lineRule="auto"/>
      </w:pPr>
      <w:r>
        <w:separator/>
      </w:r>
    </w:p>
  </w:endnote>
  <w:endnote w:type="continuationSeparator" w:id="0">
    <w:p w:rsidR="00816A87" w:rsidRDefault="00816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6A87" w:rsidRDefault="00816A8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16A87" w:rsidRDefault="00816A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C194D"/>
    <w:multiLevelType w:val="multilevel"/>
    <w:tmpl w:val="C23AB18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727AA6"/>
    <w:multiLevelType w:val="multilevel"/>
    <w:tmpl w:val="FA483F24"/>
    <w:lvl w:ilvl="0"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04383"/>
    <w:rsid w:val="00204383"/>
    <w:rsid w:val="00816A87"/>
    <w:rsid w:val="008C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2B0D7C-D645-4F95-8F8B-8324A224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BE" w:eastAsia="en-US" w:bidi="ar-SA"/>
      </w:rPr>
    </w:rPrDefault>
    <w:pPrDefault>
      <w:pPr>
        <w:autoSpaceDN w:val="0"/>
        <w:spacing w:after="160" w:line="251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pPr>
      <w:ind w:left="720"/>
    </w:pPr>
  </w:style>
  <w:style w:type="paragraph" w:styleId="Duidelijkcitaat">
    <w:name w:val="Intense Quote"/>
    <w:basedOn w:val="Standaard"/>
    <w:next w:val="Standaard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DuidelijkcitaatChar">
    <w:name w:val="Duidelijk citaat Char"/>
    <w:basedOn w:val="Standaardalinea-lettertype"/>
    <w:rPr>
      <w:i/>
      <w:iCs/>
      <w:color w:val="4472C4"/>
    </w:rPr>
  </w:style>
  <w:style w:type="paragraph" w:customStyle="1" w:styleId="Standaard1">
    <w:name w:val="Standaard1"/>
    <w:pPr>
      <w:suppressAutoHyphens/>
      <w:spacing w:line="254" w:lineRule="auto"/>
    </w:pPr>
  </w:style>
  <w:style w:type="character" w:styleId="Intensievebenadrukking">
    <w:name w:val="Intense Emphasis"/>
    <w:basedOn w:val="Standaardalinea-lettertype"/>
    <w:rPr>
      <w:i/>
      <w:iCs/>
      <w:color w:val="4472C4"/>
    </w:rPr>
  </w:style>
  <w:style w:type="character" w:customStyle="1" w:styleId="DuidelijkcitaatChar1">
    <w:name w:val="Duidelijk citaat Char1"/>
    <w:basedOn w:val="Standaardalinea-lettertype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clijsters</dc:creator>
  <dc:description/>
  <cp:lastModifiedBy>ruben clijsters</cp:lastModifiedBy>
  <cp:revision>2</cp:revision>
  <dcterms:created xsi:type="dcterms:W3CDTF">2017-10-04T09:28:00Z</dcterms:created>
  <dcterms:modified xsi:type="dcterms:W3CDTF">2017-10-04T09:28:00Z</dcterms:modified>
</cp:coreProperties>
</file>