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A29" w:rsidRPr="00532AA0" w:rsidRDefault="00357755">
      <w:pPr>
        <w:pStyle w:val="Titel"/>
        <w:rPr>
          <w:lang w:val="nl-NL"/>
        </w:rPr>
      </w:pPr>
      <w:bookmarkStart w:id="0" w:name="_GoBack"/>
      <w:bookmarkEnd w:id="0"/>
      <w:r w:rsidRPr="00532AA0">
        <w:rPr>
          <w:lang w:val="nl-NL"/>
        </w:rPr>
        <w:t>Lustrum 40 jaar</w:t>
      </w:r>
    </w:p>
    <w:p w:rsidR="00E87A29" w:rsidRPr="00532AA0" w:rsidRDefault="00CA1442">
      <w:pPr>
        <w:pStyle w:val="Ondertitel"/>
        <w:rPr>
          <w:lang w:val="nl-NL"/>
        </w:rPr>
      </w:pPr>
      <w:r w:rsidRPr="00532AA0">
        <w:rPr>
          <w:lang w:val="nl-NL"/>
        </w:rPr>
        <w:t>Programma + taakverdeling</w:t>
      </w:r>
    </w:p>
    <w:p w:rsidR="00E87A29" w:rsidRPr="00532AA0" w:rsidRDefault="00E87A29" w:rsidP="00F263EC">
      <w:pPr>
        <w:jc w:val="center"/>
        <w:rPr>
          <w:lang w:val="nl-NL"/>
        </w:rPr>
      </w:pPr>
      <w:r w:rsidRPr="00532AA0">
        <w:rPr>
          <w:noProof/>
          <w:lang w:val="nl-NL" w:eastAsia="en-US"/>
        </w:rPr>
        <w:drawing>
          <wp:inline distT="0" distB="0" distL="0" distR="0">
            <wp:extent cx="3173149" cy="36576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14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29" w:rsidRPr="00532AA0" w:rsidRDefault="00E87A29">
      <w:pPr>
        <w:pStyle w:val="Auteur"/>
        <w:rPr>
          <w:lang w:val="nl-NL"/>
        </w:rPr>
      </w:pPr>
    </w:p>
    <w:p w:rsidR="00E87A29" w:rsidRPr="00532AA0" w:rsidRDefault="00E87A29">
      <w:pPr>
        <w:rPr>
          <w:lang w:val="nl-NL"/>
        </w:rPr>
        <w:sectPr w:rsidR="00E87A29" w:rsidRPr="00532AA0" w:rsidSect="004D6537">
          <w:pgSz w:w="16839" w:h="11907" w:orient="landscape" w:code="9"/>
          <w:pgMar w:top="1800" w:right="1728" w:bottom="1800" w:left="2520" w:header="720" w:footer="720" w:gutter="0"/>
          <w:pgNumType w:fmt="lowerRoman" w:start="1"/>
          <w:cols w:space="720"/>
          <w:titlePg/>
          <w:docGrid w:linePitch="360"/>
        </w:sectPr>
      </w:pPr>
    </w:p>
    <w:p w:rsidR="0054791F" w:rsidRPr="00532AA0" w:rsidRDefault="0054791F">
      <w:pPr>
        <w:spacing w:after="200" w:line="312" w:lineRule="auto"/>
        <w:rPr>
          <w:rFonts w:eastAsiaTheme="majorEastAsia" w:cstheme="majorBidi"/>
          <w:b/>
          <w:caps/>
          <w:color w:val="2A2A2A" w:themeColor="text2"/>
          <w:sz w:val="48"/>
          <w:szCs w:val="32"/>
          <w:lang w:val="nl-NL"/>
        </w:rPr>
      </w:pPr>
    </w:p>
    <w:p w:rsidR="00891A74" w:rsidRPr="00532AA0" w:rsidRDefault="00891A74" w:rsidP="00F30633">
      <w:pPr>
        <w:pStyle w:val="Kop1"/>
        <w:rPr>
          <w:lang w:val="nl-NL"/>
        </w:rPr>
      </w:pPr>
    </w:p>
    <w:p w:rsidR="00891A74" w:rsidRPr="00532AA0" w:rsidRDefault="00891A74" w:rsidP="00F30633">
      <w:pPr>
        <w:pStyle w:val="Kop1"/>
        <w:rPr>
          <w:lang w:val="nl-NL"/>
        </w:rPr>
      </w:pPr>
    </w:p>
    <w:p w:rsidR="00891A74" w:rsidRPr="00532AA0" w:rsidRDefault="00891A74" w:rsidP="00F30633">
      <w:pPr>
        <w:pStyle w:val="Kop1"/>
        <w:rPr>
          <w:lang w:val="nl-NL"/>
        </w:rPr>
      </w:pPr>
    </w:p>
    <w:p w:rsidR="00891A74" w:rsidRPr="00532AA0" w:rsidRDefault="00891A74" w:rsidP="00F30633">
      <w:pPr>
        <w:pStyle w:val="Kop1"/>
        <w:rPr>
          <w:lang w:val="nl-NL"/>
        </w:rPr>
      </w:pPr>
    </w:p>
    <w:p w:rsidR="00E23B5F" w:rsidRPr="00532AA0" w:rsidRDefault="00F30633" w:rsidP="00F30633">
      <w:pPr>
        <w:pStyle w:val="Kop1"/>
        <w:rPr>
          <w:lang w:val="nl-NL"/>
        </w:rPr>
      </w:pPr>
      <w:bookmarkStart w:id="1" w:name="_Toc4009628"/>
      <w:r w:rsidRPr="00532AA0">
        <w:rPr>
          <w:lang w:val="nl-NL"/>
        </w:rPr>
        <w:t>Zondag</w:t>
      </w:r>
      <w:bookmarkEnd w:id="1"/>
    </w:p>
    <w:p w:rsidR="00891A74" w:rsidRPr="00532AA0" w:rsidRDefault="00891A74">
      <w:pPr>
        <w:spacing w:after="200" w:line="312" w:lineRule="auto"/>
        <w:rPr>
          <w:rFonts w:cstheme="majorBidi"/>
          <w:b/>
          <w:caps/>
          <w:color w:val="2A2A2A" w:themeColor="text2"/>
          <w:sz w:val="28"/>
          <w:szCs w:val="26"/>
          <w:lang w:val="nl-NL"/>
        </w:rPr>
      </w:pPr>
      <w:r w:rsidRPr="00532AA0">
        <w:rPr>
          <w:lang w:val="nl-NL"/>
        </w:rPr>
        <w:br w:type="page"/>
      </w:r>
    </w:p>
    <w:p w:rsidR="00F30633" w:rsidRPr="00532AA0" w:rsidRDefault="00F30633" w:rsidP="00256D13">
      <w:pPr>
        <w:pStyle w:val="Kop2"/>
        <w:rPr>
          <w:lang w:val="nl-NL"/>
        </w:rPr>
      </w:pPr>
      <w:bookmarkStart w:id="2" w:name="_Toc4009629"/>
      <w:r w:rsidRPr="00532AA0">
        <w:rPr>
          <w:lang w:val="nl-NL"/>
        </w:rPr>
        <w:lastRenderedPageBreak/>
        <w:t>Openingsfakbar</w:t>
      </w:r>
      <w:bookmarkEnd w:id="2"/>
      <w:r w:rsidRPr="00532AA0">
        <w:rPr>
          <w:lang w:val="nl-NL"/>
        </w:rPr>
        <w:t xml:space="preserve"> </w:t>
      </w:r>
    </w:p>
    <w:p w:rsidR="002E4D1A" w:rsidRPr="00532AA0" w:rsidRDefault="00F30633" w:rsidP="002E4D1A">
      <w:pPr>
        <w:pStyle w:val="Kop3"/>
        <w:rPr>
          <w:lang w:val="nl-NL"/>
        </w:rPr>
      </w:pPr>
      <w:r w:rsidRPr="00532AA0">
        <w:rPr>
          <w:lang w:val="nl-NL"/>
        </w:rPr>
        <w:t>Locatie</w:t>
      </w:r>
    </w:p>
    <w:p w:rsidR="00F30633" w:rsidRPr="00532AA0" w:rsidRDefault="005C29D1" w:rsidP="00F30633">
      <w:pPr>
        <w:rPr>
          <w:lang w:val="nl-NL"/>
        </w:rPr>
      </w:pPr>
      <w:r w:rsidRPr="00532AA0">
        <w:rPr>
          <w:lang w:val="nl-NL"/>
        </w:rPr>
        <w:t>’</w:t>
      </w:r>
      <w:r w:rsidR="00F30633" w:rsidRPr="00532AA0">
        <w:rPr>
          <w:lang w:val="nl-NL"/>
        </w:rPr>
        <w:t xml:space="preserve">t </w:t>
      </w:r>
      <w:proofErr w:type="spellStart"/>
      <w:r w:rsidR="00F30633" w:rsidRPr="00532AA0">
        <w:rPr>
          <w:lang w:val="nl-NL"/>
        </w:rPr>
        <w:t>Stiemerke</w:t>
      </w:r>
      <w:proofErr w:type="spellEnd"/>
    </w:p>
    <w:p w:rsidR="005C29D1" w:rsidRPr="00532AA0" w:rsidRDefault="005C29D1" w:rsidP="00F30633">
      <w:pPr>
        <w:rPr>
          <w:lang w:val="nl-NL"/>
        </w:rPr>
      </w:pPr>
    </w:p>
    <w:p w:rsidR="002E4D1A" w:rsidRPr="00532AA0" w:rsidRDefault="00256D13" w:rsidP="002E4D1A">
      <w:pPr>
        <w:pStyle w:val="Kop3"/>
        <w:rPr>
          <w:lang w:val="nl-NL"/>
        </w:rPr>
      </w:pPr>
      <w:proofErr w:type="spellStart"/>
      <w:r w:rsidRPr="00532AA0">
        <w:rPr>
          <w:lang w:val="nl-NL"/>
        </w:rPr>
        <w:t>Activiteitsverantwoordelijken</w:t>
      </w:r>
      <w:proofErr w:type="spellEnd"/>
    </w:p>
    <w:p w:rsidR="00F30633" w:rsidRPr="00532AA0" w:rsidRDefault="00256D13" w:rsidP="00F30633">
      <w:pPr>
        <w:rPr>
          <w:lang w:val="nl-NL"/>
        </w:rPr>
      </w:pPr>
      <w:r w:rsidRPr="00532AA0">
        <w:rPr>
          <w:lang w:val="nl-NL"/>
        </w:rPr>
        <w:t>Lasse Willems &amp; Ramy Moftah</w:t>
      </w:r>
    </w:p>
    <w:p w:rsidR="00256D13" w:rsidRPr="00532AA0" w:rsidRDefault="00256D13" w:rsidP="00F30633">
      <w:pPr>
        <w:rPr>
          <w:lang w:val="nl-NL"/>
        </w:rPr>
      </w:pPr>
    </w:p>
    <w:p w:rsidR="00BA3CFB" w:rsidRPr="00532AA0" w:rsidRDefault="003F5FF0" w:rsidP="002E4D1A">
      <w:pPr>
        <w:pStyle w:val="Kop3"/>
        <w:rPr>
          <w:lang w:val="nl-NL"/>
        </w:rPr>
      </w:pPr>
      <w:r w:rsidRPr="00532AA0">
        <w:rPr>
          <w:lang w:val="nl-NL"/>
        </w:rPr>
        <w:t>Shiftenlijst</w:t>
      </w:r>
    </w:p>
    <w:p w:rsidR="003F5FF0" w:rsidRDefault="002E4D1A" w:rsidP="00F30633">
      <w:pPr>
        <w:rPr>
          <w:lang w:val="nl-NL"/>
        </w:rPr>
      </w:pPr>
      <w:r w:rsidRPr="00532AA0">
        <w:rPr>
          <w:noProof/>
          <w:lang w:val="nl-NL"/>
        </w:rPr>
        <w:drawing>
          <wp:inline distT="0" distB="0" distL="0" distR="0">
            <wp:extent cx="8863965" cy="1103639"/>
            <wp:effectExtent l="0" t="0" r="635" b="127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hermafbeelding 2019-03-20 om 20.57.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1103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480" w:rsidRDefault="00682480" w:rsidP="00F30633">
      <w:pPr>
        <w:rPr>
          <w:lang w:val="nl-NL"/>
        </w:rPr>
      </w:pPr>
    </w:p>
    <w:p w:rsidR="00682480" w:rsidRDefault="00682480" w:rsidP="003A7DF2">
      <w:pPr>
        <w:pStyle w:val="Kop3"/>
        <w:rPr>
          <w:lang w:val="nl-NL"/>
        </w:rPr>
      </w:pPr>
      <w:r>
        <w:rPr>
          <w:lang w:val="nl-NL"/>
        </w:rPr>
        <w:t>Extra</w:t>
      </w:r>
    </w:p>
    <w:p w:rsidR="00682480" w:rsidRDefault="00682480" w:rsidP="00F30633">
      <w:pPr>
        <w:rPr>
          <w:lang w:val="nl-NL"/>
        </w:rPr>
      </w:pPr>
      <w:r>
        <w:rPr>
          <w:lang w:val="nl-NL"/>
        </w:rPr>
        <w:t>Gratis vat om 23u met bekendmaking weekprogramma</w:t>
      </w:r>
    </w:p>
    <w:p w:rsidR="003A7DF2" w:rsidRDefault="003A7DF2" w:rsidP="00F30633">
      <w:pPr>
        <w:rPr>
          <w:lang w:val="nl-NL"/>
        </w:rPr>
      </w:pPr>
    </w:p>
    <w:p w:rsidR="003A7DF2" w:rsidRPr="008B1C5B" w:rsidRDefault="003A7DF2" w:rsidP="003A7DF2">
      <w:pPr>
        <w:pStyle w:val="Kop3"/>
        <w:rPr>
          <w:lang w:val="en-US"/>
        </w:rPr>
      </w:pPr>
      <w:proofErr w:type="spellStart"/>
      <w:r w:rsidRPr="008B1C5B">
        <w:rPr>
          <w:lang w:val="en-US"/>
        </w:rPr>
        <w:t>Benodigdheden</w:t>
      </w:r>
      <w:proofErr w:type="spellEnd"/>
    </w:p>
    <w:p w:rsidR="003A7DF2" w:rsidRPr="008B1C5B" w:rsidRDefault="003A7DF2" w:rsidP="00F30633">
      <w:pPr>
        <w:rPr>
          <w:lang w:val="en-US"/>
        </w:rPr>
      </w:pPr>
      <w:proofErr w:type="spellStart"/>
      <w:r w:rsidRPr="008B1C5B">
        <w:rPr>
          <w:lang w:val="en-US"/>
        </w:rPr>
        <w:t>Friteuse</w:t>
      </w:r>
      <w:proofErr w:type="spellEnd"/>
      <w:r w:rsidRPr="008B1C5B">
        <w:rPr>
          <w:lang w:val="en-US"/>
        </w:rPr>
        <w:t xml:space="preserve"> -&gt; </w:t>
      </w:r>
      <w:r w:rsidRPr="008B1C5B">
        <w:rPr>
          <w:highlight w:val="yellow"/>
          <w:lang w:val="en-US"/>
        </w:rPr>
        <w:t>Yves</w:t>
      </w:r>
    </w:p>
    <w:p w:rsidR="003A7DF2" w:rsidRPr="004B181D" w:rsidRDefault="003A7DF2" w:rsidP="00F30633">
      <w:pPr>
        <w:rPr>
          <w:highlight w:val="yellow"/>
          <w:lang w:val="en-US"/>
        </w:rPr>
      </w:pPr>
      <w:r w:rsidRPr="003A7DF2">
        <w:rPr>
          <w:lang w:val="en-US"/>
        </w:rPr>
        <w:t xml:space="preserve">Croque machine -&gt; </w:t>
      </w:r>
      <w:proofErr w:type="spellStart"/>
      <w:r w:rsidRPr="004B181D">
        <w:rPr>
          <w:highlight w:val="yellow"/>
          <w:lang w:val="en-US"/>
        </w:rPr>
        <w:t>Mieke</w:t>
      </w:r>
      <w:proofErr w:type="spellEnd"/>
      <w:r w:rsidRPr="004B181D">
        <w:rPr>
          <w:highlight w:val="yellow"/>
          <w:lang w:val="en-US"/>
        </w:rPr>
        <w:t>, Thomas, Victoria &amp; Kiara</w:t>
      </w:r>
    </w:p>
    <w:p w:rsidR="00063DE4" w:rsidRPr="003A6948" w:rsidRDefault="003A7DF2" w:rsidP="003A6948">
      <w:r w:rsidRPr="003A7DF2">
        <w:t xml:space="preserve">Laptop/Gsm met muziek -&gt; </w:t>
      </w:r>
      <w:r w:rsidRPr="004B181D">
        <w:rPr>
          <w:highlight w:val="yellow"/>
        </w:rPr>
        <w:t>Kelly &amp; Mieke</w:t>
      </w:r>
      <w:r w:rsidR="00063DE4" w:rsidRPr="003A7DF2">
        <w:br w:type="page"/>
      </w:r>
    </w:p>
    <w:p w:rsidR="00891A74" w:rsidRPr="003A7DF2" w:rsidRDefault="00891A74" w:rsidP="00F30633">
      <w:pPr>
        <w:pStyle w:val="Kop1"/>
      </w:pPr>
    </w:p>
    <w:p w:rsidR="00891A74" w:rsidRPr="003A7DF2" w:rsidRDefault="00891A74" w:rsidP="00F30633">
      <w:pPr>
        <w:pStyle w:val="Kop1"/>
      </w:pPr>
    </w:p>
    <w:p w:rsidR="00891A74" w:rsidRPr="003A7DF2" w:rsidRDefault="00891A74" w:rsidP="00F30633">
      <w:pPr>
        <w:pStyle w:val="Kop1"/>
      </w:pPr>
    </w:p>
    <w:p w:rsidR="00891A74" w:rsidRPr="003A7DF2" w:rsidRDefault="00891A74" w:rsidP="00F30633">
      <w:pPr>
        <w:pStyle w:val="Kop1"/>
      </w:pPr>
    </w:p>
    <w:p w:rsidR="00891A74" w:rsidRPr="003A7DF2" w:rsidRDefault="00891A74" w:rsidP="00F30633">
      <w:pPr>
        <w:pStyle w:val="Kop1"/>
      </w:pPr>
    </w:p>
    <w:p w:rsidR="00F30633" w:rsidRPr="00532AA0" w:rsidRDefault="00F30633" w:rsidP="00F30633">
      <w:pPr>
        <w:pStyle w:val="Kop1"/>
        <w:rPr>
          <w:lang w:val="nl-NL"/>
        </w:rPr>
      </w:pPr>
      <w:bookmarkStart w:id="3" w:name="_Toc4009630"/>
      <w:r w:rsidRPr="00532AA0">
        <w:rPr>
          <w:lang w:val="nl-NL"/>
        </w:rPr>
        <w:t>Maandag</w:t>
      </w:r>
      <w:bookmarkEnd w:id="3"/>
    </w:p>
    <w:p w:rsidR="0062542C" w:rsidRPr="00532AA0" w:rsidRDefault="0062542C" w:rsidP="000675C1">
      <w:pPr>
        <w:pStyle w:val="Kop2"/>
        <w:rPr>
          <w:lang w:val="nl-NL"/>
        </w:rPr>
      </w:pPr>
    </w:p>
    <w:p w:rsidR="006A40D5" w:rsidRPr="00532AA0" w:rsidRDefault="006A40D5">
      <w:pPr>
        <w:spacing w:after="200" w:line="312" w:lineRule="auto"/>
        <w:rPr>
          <w:rFonts w:cstheme="majorBidi"/>
          <w:b/>
          <w:caps/>
          <w:color w:val="2A2A2A" w:themeColor="text2"/>
          <w:sz w:val="28"/>
          <w:szCs w:val="26"/>
          <w:lang w:val="nl-NL"/>
        </w:rPr>
      </w:pPr>
      <w:r w:rsidRPr="00532AA0">
        <w:rPr>
          <w:lang w:val="nl-NL"/>
        </w:rPr>
        <w:br w:type="page"/>
      </w:r>
    </w:p>
    <w:p w:rsidR="0062542C" w:rsidRPr="00532AA0" w:rsidRDefault="0062542C" w:rsidP="000675C1">
      <w:pPr>
        <w:pStyle w:val="Kop2"/>
        <w:rPr>
          <w:lang w:val="nl-NL"/>
        </w:rPr>
      </w:pPr>
      <w:bookmarkStart w:id="4" w:name="_Toc4009631"/>
      <w:r w:rsidRPr="00532AA0">
        <w:rPr>
          <w:lang w:val="nl-NL"/>
        </w:rPr>
        <w:lastRenderedPageBreak/>
        <w:t>Ontvangst materiaal stad hasselt</w:t>
      </w:r>
      <w:bookmarkEnd w:id="4"/>
    </w:p>
    <w:p w:rsidR="0062542C" w:rsidRPr="00532AA0" w:rsidRDefault="0062542C" w:rsidP="000D0A30">
      <w:pPr>
        <w:rPr>
          <w:lang w:val="nl-NL"/>
        </w:rPr>
      </w:pPr>
      <w:r w:rsidRPr="00532AA0">
        <w:rPr>
          <w:rStyle w:val="Nadruk"/>
          <w:lang w:val="nl-NL"/>
        </w:rPr>
        <w:t>Locatie</w:t>
      </w:r>
      <w:r w:rsidR="000D0A30" w:rsidRPr="00532AA0">
        <w:rPr>
          <w:lang w:val="nl-NL"/>
        </w:rPr>
        <w:t xml:space="preserve">: </w:t>
      </w:r>
      <w:r w:rsidRPr="00532AA0">
        <w:rPr>
          <w:lang w:val="nl-NL"/>
        </w:rPr>
        <w:t>Fitlink</w:t>
      </w:r>
    </w:p>
    <w:p w:rsidR="0062542C" w:rsidRPr="00532AA0" w:rsidRDefault="0062542C" w:rsidP="000D0A30">
      <w:pPr>
        <w:rPr>
          <w:lang w:val="nl-NL"/>
        </w:rPr>
      </w:pPr>
    </w:p>
    <w:p w:rsidR="0062542C" w:rsidRPr="00532AA0" w:rsidRDefault="0062542C" w:rsidP="000D0A30">
      <w:pPr>
        <w:rPr>
          <w:lang w:val="nl-NL"/>
        </w:rPr>
      </w:pPr>
      <w:r w:rsidRPr="00532AA0">
        <w:rPr>
          <w:rStyle w:val="Nadruk"/>
          <w:lang w:val="nl-NL"/>
        </w:rPr>
        <w:t>Startuur</w:t>
      </w:r>
      <w:r w:rsidR="000D0A30" w:rsidRPr="00532AA0">
        <w:rPr>
          <w:lang w:val="nl-NL"/>
        </w:rPr>
        <w:t xml:space="preserve">: </w:t>
      </w:r>
      <w:r w:rsidRPr="00532AA0">
        <w:rPr>
          <w:lang w:val="nl-NL"/>
        </w:rPr>
        <w:t>8u30</w:t>
      </w:r>
    </w:p>
    <w:p w:rsidR="0062542C" w:rsidRPr="00532AA0" w:rsidRDefault="0062542C" w:rsidP="000D0A30">
      <w:pPr>
        <w:rPr>
          <w:lang w:val="nl-NL"/>
        </w:rPr>
      </w:pPr>
    </w:p>
    <w:p w:rsidR="0062542C" w:rsidRPr="00532AA0" w:rsidRDefault="0062542C" w:rsidP="000D0A30">
      <w:pPr>
        <w:rPr>
          <w:lang w:val="nl-NL"/>
        </w:rPr>
      </w:pPr>
      <w:r w:rsidRPr="00532AA0">
        <w:rPr>
          <w:rStyle w:val="Nadruk"/>
          <w:lang w:val="nl-NL"/>
        </w:rPr>
        <w:t>Activiteitsverantwoordelijke</w:t>
      </w:r>
      <w:r w:rsidR="000D0A30" w:rsidRPr="00532AA0">
        <w:rPr>
          <w:lang w:val="nl-NL"/>
        </w:rPr>
        <w:t xml:space="preserve">: </w:t>
      </w:r>
      <w:r w:rsidRPr="00532AA0">
        <w:rPr>
          <w:lang w:val="nl-NL"/>
        </w:rPr>
        <w:t>Kaatje Puttevils</w:t>
      </w:r>
    </w:p>
    <w:p w:rsidR="0062542C" w:rsidRPr="00532AA0" w:rsidRDefault="0062542C" w:rsidP="0062542C">
      <w:pPr>
        <w:rPr>
          <w:lang w:val="nl-NL"/>
        </w:rPr>
      </w:pPr>
    </w:p>
    <w:p w:rsidR="0062542C" w:rsidRPr="00532AA0" w:rsidRDefault="009304F8" w:rsidP="00234590">
      <w:pPr>
        <w:pStyle w:val="Kop3"/>
        <w:rPr>
          <w:lang w:val="nl-NL"/>
        </w:rPr>
      </w:pPr>
      <w:r w:rsidRPr="00532AA0">
        <w:rPr>
          <w:lang w:val="nl-NL"/>
        </w:rPr>
        <w:t>Helpende handen</w:t>
      </w:r>
    </w:p>
    <w:p w:rsidR="009304F8" w:rsidRPr="008B1C5B" w:rsidRDefault="009304F8" w:rsidP="0062542C">
      <w:pPr>
        <w:rPr>
          <w:lang w:val="en-US"/>
        </w:rPr>
      </w:pPr>
      <w:proofErr w:type="spellStart"/>
      <w:r w:rsidRPr="008B1C5B">
        <w:rPr>
          <w:lang w:val="en-US"/>
        </w:rPr>
        <w:t>Mieke</w:t>
      </w:r>
      <w:proofErr w:type="spellEnd"/>
      <w:r w:rsidR="000C0BCE" w:rsidRPr="008B1C5B">
        <w:rPr>
          <w:lang w:val="en-US"/>
        </w:rPr>
        <w:t>, Kiara</w:t>
      </w:r>
      <w:r w:rsidR="00D44E8A" w:rsidRPr="008B1C5B">
        <w:rPr>
          <w:lang w:val="en-US"/>
        </w:rPr>
        <w:t>, Jonathan, Sarah</w:t>
      </w:r>
      <w:r w:rsidRPr="008B1C5B">
        <w:rPr>
          <w:lang w:val="en-US"/>
        </w:rPr>
        <w:t xml:space="preserve"> &amp; Shari </w:t>
      </w:r>
    </w:p>
    <w:p w:rsidR="000B338C" w:rsidRPr="008B1C5B" w:rsidRDefault="000B338C" w:rsidP="0062542C">
      <w:pPr>
        <w:rPr>
          <w:lang w:val="en-US"/>
        </w:rPr>
      </w:pPr>
    </w:p>
    <w:p w:rsidR="006B3572" w:rsidRPr="008B1C5B" w:rsidRDefault="006B3572">
      <w:pPr>
        <w:spacing w:after="200" w:line="312" w:lineRule="auto"/>
        <w:rPr>
          <w:rFonts w:cstheme="majorBidi"/>
          <w:b/>
          <w:caps/>
          <w:color w:val="2A2A2A" w:themeColor="text2"/>
          <w:sz w:val="28"/>
          <w:szCs w:val="26"/>
          <w:lang w:val="en-US"/>
        </w:rPr>
      </w:pPr>
      <w:r w:rsidRPr="008B1C5B">
        <w:rPr>
          <w:lang w:val="en-US"/>
        </w:rPr>
        <w:br w:type="page"/>
      </w:r>
    </w:p>
    <w:p w:rsidR="003A1226" w:rsidRPr="008B1C5B" w:rsidRDefault="007D3E02" w:rsidP="003A1226">
      <w:pPr>
        <w:pStyle w:val="Kop2"/>
        <w:rPr>
          <w:lang w:val="en-US"/>
        </w:rPr>
      </w:pPr>
      <w:r w:rsidRPr="008B1C5B">
        <w:rPr>
          <w:lang w:val="en-US"/>
        </w:rPr>
        <w:lastRenderedPageBreak/>
        <w:t>Affiches ophangen</w:t>
      </w:r>
    </w:p>
    <w:p w:rsidR="003A1226" w:rsidRPr="00532AA0" w:rsidRDefault="003A1226" w:rsidP="00637ABE">
      <w:pPr>
        <w:rPr>
          <w:lang w:val="nl-NL"/>
        </w:rPr>
      </w:pPr>
      <w:r w:rsidRPr="00532AA0">
        <w:rPr>
          <w:rStyle w:val="Kop3Char"/>
          <w:lang w:val="nl-NL"/>
        </w:rPr>
        <w:t>Locatie</w:t>
      </w:r>
      <w:r w:rsidR="00637ABE" w:rsidRPr="00532AA0">
        <w:rPr>
          <w:lang w:val="nl-NL"/>
        </w:rPr>
        <w:t xml:space="preserve">: </w:t>
      </w:r>
      <w:r w:rsidRPr="00532AA0">
        <w:rPr>
          <w:lang w:val="nl-NL"/>
        </w:rPr>
        <w:t>Fitlink</w:t>
      </w:r>
    </w:p>
    <w:p w:rsidR="003A1226" w:rsidRPr="00532AA0" w:rsidRDefault="003A1226" w:rsidP="00637ABE">
      <w:pPr>
        <w:rPr>
          <w:lang w:val="nl-NL"/>
        </w:rPr>
      </w:pPr>
    </w:p>
    <w:p w:rsidR="003A1226" w:rsidRPr="00532AA0" w:rsidRDefault="003A1226" w:rsidP="00637ABE">
      <w:pPr>
        <w:rPr>
          <w:lang w:val="nl-NL"/>
        </w:rPr>
      </w:pPr>
      <w:r w:rsidRPr="00532AA0">
        <w:rPr>
          <w:rStyle w:val="Kop3Char"/>
          <w:lang w:val="nl-NL"/>
        </w:rPr>
        <w:t>Startuur</w:t>
      </w:r>
      <w:r w:rsidR="00637ABE" w:rsidRPr="00532AA0">
        <w:rPr>
          <w:lang w:val="nl-NL"/>
        </w:rPr>
        <w:t xml:space="preserve">: </w:t>
      </w:r>
      <w:r w:rsidRPr="00532AA0">
        <w:rPr>
          <w:lang w:val="nl-NL"/>
        </w:rPr>
        <w:t>10u00 (eerder of later, Kaatje bepaald)</w:t>
      </w:r>
    </w:p>
    <w:p w:rsidR="003A1226" w:rsidRPr="00532AA0" w:rsidRDefault="003A1226" w:rsidP="00637ABE">
      <w:pPr>
        <w:rPr>
          <w:lang w:val="nl-NL"/>
        </w:rPr>
      </w:pPr>
    </w:p>
    <w:p w:rsidR="003A1226" w:rsidRPr="00532AA0" w:rsidRDefault="003A1226" w:rsidP="00637ABE">
      <w:pPr>
        <w:rPr>
          <w:lang w:val="nl-NL"/>
        </w:rPr>
      </w:pPr>
      <w:r w:rsidRPr="00532AA0">
        <w:rPr>
          <w:rStyle w:val="Kop3Char"/>
          <w:lang w:val="nl-NL"/>
        </w:rPr>
        <w:t>Activiteitsverantwoordelijke</w:t>
      </w:r>
      <w:r w:rsidR="00637ABE" w:rsidRPr="00532AA0">
        <w:rPr>
          <w:lang w:val="nl-NL"/>
        </w:rPr>
        <w:t xml:space="preserve">: </w:t>
      </w:r>
      <w:r w:rsidRPr="00532AA0">
        <w:rPr>
          <w:lang w:val="nl-NL"/>
        </w:rPr>
        <w:t>Kaatje Puttevils</w:t>
      </w:r>
    </w:p>
    <w:p w:rsidR="003A1226" w:rsidRPr="00532AA0" w:rsidRDefault="003A1226" w:rsidP="00637ABE">
      <w:pPr>
        <w:ind w:left="0"/>
        <w:rPr>
          <w:lang w:val="nl-NL"/>
        </w:rPr>
      </w:pPr>
    </w:p>
    <w:p w:rsidR="003A1226" w:rsidRPr="00532AA0" w:rsidRDefault="003A1226" w:rsidP="003A1226">
      <w:pPr>
        <w:pStyle w:val="Kop3"/>
        <w:rPr>
          <w:lang w:val="nl-NL"/>
        </w:rPr>
      </w:pPr>
      <w:r w:rsidRPr="00532AA0">
        <w:rPr>
          <w:lang w:val="nl-NL"/>
        </w:rPr>
        <w:t>Helpende handen</w:t>
      </w:r>
    </w:p>
    <w:p w:rsidR="003A1226" w:rsidRPr="00532AA0" w:rsidRDefault="003A1226" w:rsidP="003A1226">
      <w:pPr>
        <w:rPr>
          <w:lang w:val="nl-NL"/>
        </w:rPr>
      </w:pPr>
      <w:r w:rsidRPr="00532AA0">
        <w:rPr>
          <w:lang w:val="nl-NL"/>
        </w:rPr>
        <w:t xml:space="preserve">Mieke </w:t>
      </w:r>
      <w:r w:rsidR="008338F1" w:rsidRPr="00532AA0">
        <w:rPr>
          <w:lang w:val="nl-NL"/>
        </w:rPr>
        <w:t xml:space="preserve">(auto), Ramy (extra), Emile, Victoria (tot 10u30), </w:t>
      </w:r>
      <w:proofErr w:type="spellStart"/>
      <w:r w:rsidR="008338F1" w:rsidRPr="00532AA0">
        <w:rPr>
          <w:lang w:val="nl-NL"/>
        </w:rPr>
        <w:t>Thorsten</w:t>
      </w:r>
      <w:proofErr w:type="spellEnd"/>
      <w:r w:rsidR="008338F1" w:rsidRPr="00532AA0">
        <w:rPr>
          <w:lang w:val="nl-NL"/>
        </w:rPr>
        <w:t xml:space="preserve"> </w:t>
      </w:r>
      <w:r w:rsidR="00255FA7" w:rsidRPr="00532AA0">
        <w:rPr>
          <w:lang w:val="nl-NL"/>
        </w:rPr>
        <w:t>-&gt; verdelen van de straten in Diepenbeek</w:t>
      </w:r>
    </w:p>
    <w:p w:rsidR="008338F1" w:rsidRPr="00532AA0" w:rsidRDefault="008338F1" w:rsidP="003A1226">
      <w:pPr>
        <w:rPr>
          <w:lang w:val="nl-NL"/>
        </w:rPr>
      </w:pPr>
    </w:p>
    <w:p w:rsidR="00A34415" w:rsidRPr="00532AA0" w:rsidRDefault="008338F1" w:rsidP="003A1226">
      <w:pPr>
        <w:rPr>
          <w:lang w:val="nl-NL"/>
        </w:rPr>
      </w:pPr>
      <w:r w:rsidRPr="00532AA0">
        <w:rPr>
          <w:lang w:val="nl-NL"/>
        </w:rPr>
        <w:t>Yves, Shari &amp; Sarah -&gt; affiches op UHasselt + klaarzetten lezing</w:t>
      </w:r>
    </w:p>
    <w:p w:rsidR="009B3C37" w:rsidRPr="00532AA0" w:rsidRDefault="009B3C37" w:rsidP="003A1226">
      <w:pPr>
        <w:rPr>
          <w:lang w:val="nl-NL"/>
        </w:rPr>
      </w:pPr>
    </w:p>
    <w:p w:rsidR="009B3C37" w:rsidRPr="00532AA0" w:rsidRDefault="009B3C37" w:rsidP="003A1226">
      <w:pPr>
        <w:rPr>
          <w:lang w:val="nl-NL"/>
        </w:rPr>
      </w:pPr>
      <w:r w:rsidRPr="00532AA0">
        <w:rPr>
          <w:lang w:val="nl-NL"/>
        </w:rPr>
        <w:t>Jonathan -&gt; Gaat naar de winkel voor inkopen</w:t>
      </w:r>
    </w:p>
    <w:p w:rsidR="00A34415" w:rsidRPr="00532AA0" w:rsidRDefault="00A34415" w:rsidP="00A34415">
      <w:pPr>
        <w:pStyle w:val="Ondertitel"/>
        <w:rPr>
          <w:lang w:val="nl-NL"/>
        </w:rPr>
      </w:pPr>
      <w:r w:rsidRPr="00532AA0">
        <w:rPr>
          <w:lang w:val="nl-NL"/>
        </w:rPr>
        <w:br w:type="page"/>
      </w:r>
    </w:p>
    <w:p w:rsidR="00A34415" w:rsidRPr="00532AA0" w:rsidRDefault="00A34415" w:rsidP="00A34415">
      <w:pPr>
        <w:pStyle w:val="Kop2"/>
        <w:rPr>
          <w:lang w:val="nl-NL"/>
        </w:rPr>
      </w:pPr>
      <w:r w:rsidRPr="00532AA0">
        <w:rPr>
          <w:lang w:val="nl-NL"/>
        </w:rPr>
        <w:lastRenderedPageBreak/>
        <w:t>Opbouw Fitlink</w:t>
      </w:r>
    </w:p>
    <w:p w:rsidR="00A34415" w:rsidRPr="00532AA0" w:rsidRDefault="00A34415" w:rsidP="00637ABE">
      <w:pPr>
        <w:rPr>
          <w:lang w:val="nl-NL"/>
        </w:rPr>
      </w:pPr>
      <w:r w:rsidRPr="00532AA0">
        <w:rPr>
          <w:rStyle w:val="Nadruk"/>
          <w:lang w:val="nl-NL"/>
        </w:rPr>
        <w:t>Locatie</w:t>
      </w:r>
      <w:r w:rsidR="00637ABE" w:rsidRPr="00532AA0">
        <w:rPr>
          <w:lang w:val="nl-NL"/>
        </w:rPr>
        <w:t xml:space="preserve">: </w:t>
      </w:r>
      <w:r w:rsidRPr="00532AA0">
        <w:rPr>
          <w:lang w:val="nl-NL"/>
        </w:rPr>
        <w:t>Fitlink</w:t>
      </w:r>
    </w:p>
    <w:p w:rsidR="00A34415" w:rsidRPr="00532AA0" w:rsidRDefault="00A34415" w:rsidP="00637ABE">
      <w:pPr>
        <w:rPr>
          <w:lang w:val="nl-NL"/>
        </w:rPr>
      </w:pPr>
    </w:p>
    <w:p w:rsidR="00A34415" w:rsidRPr="00532AA0" w:rsidRDefault="00A34415" w:rsidP="00637ABE">
      <w:pPr>
        <w:rPr>
          <w:lang w:val="nl-NL"/>
        </w:rPr>
      </w:pPr>
      <w:r w:rsidRPr="00532AA0">
        <w:rPr>
          <w:rStyle w:val="Nadruk"/>
          <w:lang w:val="nl-NL"/>
        </w:rPr>
        <w:t>Startuur</w:t>
      </w:r>
      <w:r w:rsidR="00637ABE" w:rsidRPr="00532AA0">
        <w:rPr>
          <w:lang w:val="nl-NL"/>
        </w:rPr>
        <w:t xml:space="preserve">: </w:t>
      </w:r>
      <w:r w:rsidRPr="00532AA0">
        <w:rPr>
          <w:lang w:val="nl-NL"/>
        </w:rPr>
        <w:t>13u00</w:t>
      </w:r>
    </w:p>
    <w:p w:rsidR="00A34415" w:rsidRPr="00532AA0" w:rsidRDefault="00A34415" w:rsidP="00637ABE">
      <w:pPr>
        <w:rPr>
          <w:lang w:val="nl-NL"/>
        </w:rPr>
      </w:pPr>
    </w:p>
    <w:p w:rsidR="00A34415" w:rsidRPr="00532AA0" w:rsidRDefault="00A34415" w:rsidP="00637ABE">
      <w:pPr>
        <w:rPr>
          <w:lang w:val="nl-NL"/>
        </w:rPr>
      </w:pPr>
      <w:r w:rsidRPr="00532AA0">
        <w:rPr>
          <w:rStyle w:val="Nadruk"/>
          <w:lang w:val="nl-NL"/>
        </w:rPr>
        <w:t>Activiteitsverantwoordelijke</w:t>
      </w:r>
      <w:r w:rsidR="00637ABE" w:rsidRPr="00532AA0">
        <w:rPr>
          <w:lang w:val="nl-NL"/>
        </w:rPr>
        <w:t xml:space="preserve">: </w:t>
      </w:r>
      <w:r w:rsidRPr="00532AA0">
        <w:rPr>
          <w:lang w:val="nl-NL"/>
        </w:rPr>
        <w:t xml:space="preserve">Yves </w:t>
      </w:r>
      <w:proofErr w:type="spellStart"/>
      <w:r w:rsidRPr="00532AA0">
        <w:rPr>
          <w:lang w:val="nl-NL"/>
        </w:rPr>
        <w:t>Vanmontfort</w:t>
      </w:r>
      <w:proofErr w:type="spellEnd"/>
    </w:p>
    <w:p w:rsidR="00A34415" w:rsidRPr="00532AA0" w:rsidRDefault="00A34415" w:rsidP="00A34415">
      <w:pPr>
        <w:rPr>
          <w:lang w:val="nl-NL"/>
        </w:rPr>
      </w:pPr>
    </w:p>
    <w:p w:rsidR="00A34415" w:rsidRPr="00532AA0" w:rsidRDefault="00A34415" w:rsidP="00A34415">
      <w:pPr>
        <w:pStyle w:val="Kop3"/>
        <w:rPr>
          <w:lang w:val="nl-NL"/>
        </w:rPr>
      </w:pPr>
      <w:r w:rsidRPr="00532AA0">
        <w:rPr>
          <w:lang w:val="nl-NL"/>
        </w:rPr>
        <w:t>Helpende handen</w:t>
      </w:r>
    </w:p>
    <w:p w:rsidR="008338F1" w:rsidRPr="00532AA0" w:rsidRDefault="00A34415" w:rsidP="003A1226">
      <w:pPr>
        <w:rPr>
          <w:lang w:val="nl-NL"/>
        </w:rPr>
      </w:pPr>
      <w:r w:rsidRPr="00532AA0">
        <w:rPr>
          <w:lang w:val="nl-NL"/>
        </w:rPr>
        <w:t xml:space="preserve">Kelly, </w:t>
      </w:r>
      <w:proofErr w:type="spellStart"/>
      <w:r w:rsidRPr="00532AA0">
        <w:rPr>
          <w:lang w:val="nl-NL"/>
        </w:rPr>
        <w:t>Immig</w:t>
      </w:r>
      <w:proofErr w:type="spellEnd"/>
      <w:r w:rsidRPr="00532AA0">
        <w:rPr>
          <w:lang w:val="nl-NL"/>
        </w:rPr>
        <w:t xml:space="preserve">, Ramy, Lasse (tot 13u30), </w:t>
      </w:r>
      <w:proofErr w:type="spellStart"/>
      <w:r w:rsidRPr="00532AA0">
        <w:rPr>
          <w:lang w:val="nl-NL"/>
        </w:rPr>
        <w:t>Thorsten</w:t>
      </w:r>
      <w:proofErr w:type="spellEnd"/>
    </w:p>
    <w:p w:rsidR="00A34415" w:rsidRPr="00532AA0" w:rsidRDefault="00A34415" w:rsidP="003A1226">
      <w:pPr>
        <w:rPr>
          <w:lang w:val="nl-NL"/>
        </w:rPr>
      </w:pPr>
    </w:p>
    <w:p w:rsidR="00A34415" w:rsidRPr="00532AA0" w:rsidRDefault="00A34415" w:rsidP="003A1226">
      <w:pPr>
        <w:rPr>
          <w:lang w:val="nl-NL"/>
        </w:rPr>
      </w:pPr>
      <w:r w:rsidRPr="00532AA0">
        <w:rPr>
          <w:lang w:val="nl-NL"/>
        </w:rPr>
        <w:t>Kaatje (sluit later aan)</w:t>
      </w:r>
    </w:p>
    <w:p w:rsidR="00A34415" w:rsidRPr="00532AA0" w:rsidRDefault="00A34415" w:rsidP="003A1226">
      <w:pPr>
        <w:rPr>
          <w:lang w:val="nl-NL"/>
        </w:rPr>
      </w:pPr>
    </w:p>
    <w:p w:rsidR="00935C9F" w:rsidRPr="00532AA0" w:rsidRDefault="00A34415" w:rsidP="003A1226">
      <w:pPr>
        <w:rPr>
          <w:lang w:val="nl-NL"/>
        </w:rPr>
      </w:pPr>
      <w:r w:rsidRPr="00532AA0">
        <w:rPr>
          <w:lang w:val="nl-NL"/>
        </w:rPr>
        <w:t>Shari, Jonathan &amp; Sarah (na begeleiding)</w:t>
      </w:r>
    </w:p>
    <w:p w:rsidR="00935C9F" w:rsidRPr="00532AA0" w:rsidRDefault="00935C9F" w:rsidP="00935C9F">
      <w:pPr>
        <w:pStyle w:val="Ondertitel"/>
        <w:rPr>
          <w:lang w:val="nl-NL"/>
        </w:rPr>
      </w:pPr>
      <w:r w:rsidRPr="00532AA0">
        <w:rPr>
          <w:lang w:val="nl-NL"/>
        </w:rPr>
        <w:br w:type="page"/>
      </w:r>
    </w:p>
    <w:p w:rsidR="00935C9F" w:rsidRPr="00532AA0" w:rsidRDefault="00935C9F" w:rsidP="00935C9F">
      <w:pPr>
        <w:pStyle w:val="Kop2"/>
        <w:rPr>
          <w:lang w:val="nl-NL"/>
        </w:rPr>
      </w:pPr>
      <w:r w:rsidRPr="00532AA0">
        <w:rPr>
          <w:lang w:val="nl-NL"/>
        </w:rPr>
        <w:lastRenderedPageBreak/>
        <w:t>Openingslezing &amp; receptie</w:t>
      </w:r>
    </w:p>
    <w:p w:rsidR="00935C9F" w:rsidRPr="00532AA0" w:rsidRDefault="00935C9F" w:rsidP="00435729">
      <w:pPr>
        <w:rPr>
          <w:lang w:val="nl-NL"/>
        </w:rPr>
      </w:pPr>
      <w:r w:rsidRPr="00532AA0">
        <w:rPr>
          <w:rStyle w:val="Nadruk"/>
          <w:lang w:val="nl-NL"/>
        </w:rPr>
        <w:t>Locatie</w:t>
      </w:r>
      <w:r w:rsidR="00435729" w:rsidRPr="00532AA0">
        <w:rPr>
          <w:lang w:val="nl-NL"/>
        </w:rPr>
        <w:t xml:space="preserve">: </w:t>
      </w:r>
      <w:r w:rsidRPr="00532AA0">
        <w:rPr>
          <w:lang w:val="nl-NL"/>
        </w:rPr>
        <w:t>Universiteit Hasselt, Gebouw E, De put</w:t>
      </w:r>
    </w:p>
    <w:p w:rsidR="00935C9F" w:rsidRPr="00532AA0" w:rsidRDefault="00935C9F" w:rsidP="00935C9F">
      <w:pPr>
        <w:rPr>
          <w:lang w:val="nl-NL"/>
        </w:rPr>
      </w:pPr>
    </w:p>
    <w:p w:rsidR="00935C9F" w:rsidRPr="00532AA0" w:rsidRDefault="00935C9F" w:rsidP="00435729">
      <w:pPr>
        <w:rPr>
          <w:lang w:val="nl-NL"/>
        </w:rPr>
      </w:pPr>
      <w:r w:rsidRPr="00532AA0">
        <w:rPr>
          <w:rStyle w:val="Nadruk"/>
          <w:lang w:val="nl-NL"/>
        </w:rPr>
        <w:t>Startuur</w:t>
      </w:r>
      <w:r w:rsidR="00435729" w:rsidRPr="00532AA0">
        <w:rPr>
          <w:lang w:val="nl-NL"/>
        </w:rPr>
        <w:t xml:space="preserve">: </w:t>
      </w:r>
      <w:r w:rsidRPr="00532AA0">
        <w:rPr>
          <w:lang w:val="nl-NL"/>
        </w:rPr>
        <w:t>17u00</w:t>
      </w:r>
    </w:p>
    <w:p w:rsidR="00935C9F" w:rsidRPr="00532AA0" w:rsidRDefault="00935C9F" w:rsidP="00935C9F">
      <w:pPr>
        <w:rPr>
          <w:lang w:val="nl-NL"/>
        </w:rPr>
      </w:pPr>
    </w:p>
    <w:p w:rsidR="00935C9F" w:rsidRPr="00532AA0" w:rsidRDefault="00935C9F" w:rsidP="00435729">
      <w:pPr>
        <w:rPr>
          <w:lang w:val="nl-NL"/>
        </w:rPr>
      </w:pPr>
      <w:r w:rsidRPr="00532AA0">
        <w:rPr>
          <w:rStyle w:val="Nadruk"/>
          <w:lang w:val="nl-NL"/>
        </w:rPr>
        <w:t>Activiteitsverantwoordelijke</w:t>
      </w:r>
      <w:r w:rsidR="00435729" w:rsidRPr="00532AA0">
        <w:rPr>
          <w:lang w:val="nl-NL"/>
        </w:rPr>
        <w:t xml:space="preserve">: </w:t>
      </w:r>
      <w:r w:rsidRPr="00532AA0">
        <w:rPr>
          <w:lang w:val="nl-NL"/>
        </w:rPr>
        <w:t>Kelly Meessen</w:t>
      </w:r>
    </w:p>
    <w:p w:rsidR="00935C9F" w:rsidRPr="00532AA0" w:rsidRDefault="00935C9F" w:rsidP="00935C9F">
      <w:pPr>
        <w:rPr>
          <w:lang w:val="nl-NL"/>
        </w:rPr>
      </w:pPr>
    </w:p>
    <w:p w:rsidR="00935C9F" w:rsidRPr="00532AA0" w:rsidRDefault="00935C9F" w:rsidP="00935C9F">
      <w:pPr>
        <w:pStyle w:val="Kop3"/>
        <w:rPr>
          <w:lang w:val="nl-NL"/>
        </w:rPr>
      </w:pPr>
      <w:r w:rsidRPr="00532AA0">
        <w:rPr>
          <w:lang w:val="nl-NL"/>
        </w:rPr>
        <w:t>Shiftenlijst</w:t>
      </w:r>
    </w:p>
    <w:p w:rsidR="008712D2" w:rsidRPr="00532AA0" w:rsidRDefault="00935C9F" w:rsidP="005C400C">
      <w:pPr>
        <w:rPr>
          <w:lang w:val="nl-NL"/>
        </w:rPr>
      </w:pPr>
      <w:r w:rsidRPr="00532AA0">
        <w:rPr>
          <w:noProof/>
          <w:lang w:val="nl-NL"/>
        </w:rPr>
        <w:drawing>
          <wp:inline distT="0" distB="0" distL="0" distR="0">
            <wp:extent cx="5664200" cy="684265"/>
            <wp:effectExtent l="0" t="0" r="0" b="190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hermafbeelding 2019-03-20 om 21.38.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6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D2" w:rsidRPr="00532AA0" w:rsidRDefault="008712D2" w:rsidP="008712D2">
      <w:pPr>
        <w:pStyle w:val="Kop3"/>
        <w:rPr>
          <w:lang w:val="nl-NL"/>
        </w:rPr>
      </w:pPr>
      <w:r w:rsidRPr="00532AA0">
        <w:rPr>
          <w:lang w:val="nl-NL"/>
        </w:rPr>
        <w:t>Het verloop</w:t>
      </w:r>
    </w:p>
    <w:p w:rsidR="008712D2" w:rsidRPr="00532AA0" w:rsidRDefault="008712D2" w:rsidP="003A1226">
      <w:pPr>
        <w:rPr>
          <w:lang w:val="nl-NL"/>
        </w:rPr>
      </w:pPr>
      <w:r w:rsidRPr="00532AA0">
        <w:rPr>
          <w:lang w:val="nl-NL"/>
        </w:rPr>
        <w:t>17u00 – 18u00 Opbouw lezing</w:t>
      </w:r>
    </w:p>
    <w:p w:rsidR="008712D2" w:rsidRPr="00532AA0" w:rsidRDefault="008712D2" w:rsidP="003A1226">
      <w:pPr>
        <w:rPr>
          <w:lang w:val="nl-NL"/>
        </w:rPr>
      </w:pPr>
      <w:r w:rsidRPr="00532AA0">
        <w:rPr>
          <w:lang w:val="nl-NL"/>
        </w:rPr>
        <w:t>18u00 Start lezing</w:t>
      </w:r>
    </w:p>
    <w:p w:rsidR="008712D2" w:rsidRPr="00532AA0" w:rsidRDefault="008712D2" w:rsidP="003A1226">
      <w:pPr>
        <w:rPr>
          <w:lang w:val="nl-NL"/>
        </w:rPr>
      </w:pPr>
      <w:r w:rsidRPr="00532AA0">
        <w:rPr>
          <w:lang w:val="nl-NL"/>
        </w:rPr>
        <w:t>19u30 (of 19u00 Receptie</w:t>
      </w:r>
    </w:p>
    <w:p w:rsidR="008712D2" w:rsidRPr="00532AA0" w:rsidRDefault="008712D2" w:rsidP="005C400C">
      <w:pPr>
        <w:rPr>
          <w:lang w:val="nl-NL"/>
        </w:rPr>
      </w:pPr>
      <w:r w:rsidRPr="00532AA0">
        <w:rPr>
          <w:lang w:val="nl-NL"/>
        </w:rPr>
        <w:t>21u00 Receptie gedaan -&gt; Opruim tot 21u30</w:t>
      </w:r>
    </w:p>
    <w:p w:rsidR="008712D2" w:rsidRPr="00532AA0" w:rsidRDefault="008712D2" w:rsidP="008712D2">
      <w:pPr>
        <w:pStyle w:val="Kop3"/>
        <w:rPr>
          <w:lang w:val="nl-NL"/>
        </w:rPr>
      </w:pPr>
      <w:r w:rsidRPr="00532AA0">
        <w:rPr>
          <w:lang w:val="nl-NL"/>
        </w:rPr>
        <w:t>Extra</w:t>
      </w:r>
    </w:p>
    <w:p w:rsidR="008712D2" w:rsidRDefault="008712D2" w:rsidP="003A1226">
      <w:pPr>
        <w:rPr>
          <w:lang w:val="nl-NL"/>
        </w:rPr>
      </w:pPr>
      <w:r w:rsidRPr="00532AA0">
        <w:rPr>
          <w:lang w:val="nl-NL"/>
        </w:rPr>
        <w:t>Sponsoring Mise en Place (nog niet in orde)</w:t>
      </w:r>
    </w:p>
    <w:p w:rsidR="00BA7FC6" w:rsidRDefault="0067319E" w:rsidP="003A1226">
      <w:pPr>
        <w:rPr>
          <w:lang w:val="nl-NL"/>
        </w:rPr>
      </w:pPr>
      <w:r>
        <w:rPr>
          <w:lang w:val="nl-NL"/>
        </w:rPr>
        <w:t xml:space="preserve">Aantal inschrijvingen doorgeven aan de faculteit -&gt; </w:t>
      </w:r>
      <w:proofErr w:type="spellStart"/>
      <w:r w:rsidRPr="00C45754">
        <w:rPr>
          <w:highlight w:val="yellow"/>
          <w:lang w:val="nl-NL"/>
        </w:rPr>
        <w:t>Britta</w:t>
      </w:r>
      <w:proofErr w:type="spellEnd"/>
    </w:p>
    <w:p w:rsidR="0067319E" w:rsidRDefault="0067319E" w:rsidP="005C400C">
      <w:pPr>
        <w:pStyle w:val="Kop3"/>
        <w:rPr>
          <w:lang w:val="nl-NL"/>
        </w:rPr>
      </w:pPr>
      <w:r>
        <w:rPr>
          <w:lang w:val="nl-NL"/>
        </w:rPr>
        <w:t>Benodigdheden</w:t>
      </w:r>
    </w:p>
    <w:p w:rsidR="0067319E" w:rsidRDefault="0067319E" w:rsidP="0067319E">
      <w:pPr>
        <w:ind w:left="0"/>
        <w:rPr>
          <w:lang w:val="nl-NL"/>
        </w:rPr>
      </w:pPr>
      <w:r>
        <w:rPr>
          <w:lang w:val="nl-NL"/>
        </w:rPr>
        <w:tab/>
        <w:t>Laptop lezing</w:t>
      </w:r>
    </w:p>
    <w:p w:rsidR="00CE4588" w:rsidRPr="00532AA0" w:rsidRDefault="00CE4588" w:rsidP="00C45754">
      <w:pPr>
        <w:ind w:left="0" w:firstLine="720"/>
        <w:rPr>
          <w:lang w:val="nl-NL"/>
        </w:rPr>
      </w:pPr>
      <w:r>
        <w:rPr>
          <w:lang w:val="nl-NL"/>
        </w:rPr>
        <w:t>Receptietafel Centerpiece (x6)</w:t>
      </w:r>
    </w:p>
    <w:p w:rsidR="006A2FFD" w:rsidRPr="00532AA0" w:rsidRDefault="00063DE4" w:rsidP="006A2FFD">
      <w:pPr>
        <w:pStyle w:val="Kop2"/>
        <w:rPr>
          <w:lang w:val="nl-NL"/>
        </w:rPr>
      </w:pPr>
      <w:r w:rsidRPr="00532AA0">
        <w:rPr>
          <w:lang w:val="nl-NL"/>
        </w:rPr>
        <w:br w:type="page"/>
      </w:r>
      <w:r w:rsidR="006A2FFD" w:rsidRPr="00532AA0">
        <w:rPr>
          <w:lang w:val="nl-NL"/>
        </w:rPr>
        <w:lastRenderedPageBreak/>
        <w:t>Fakbar</w:t>
      </w:r>
    </w:p>
    <w:p w:rsidR="006A2FFD" w:rsidRPr="00532AA0" w:rsidRDefault="006A2FFD" w:rsidP="00D83530">
      <w:pPr>
        <w:rPr>
          <w:lang w:val="nl-NL"/>
        </w:rPr>
      </w:pPr>
      <w:r w:rsidRPr="00532AA0">
        <w:rPr>
          <w:rStyle w:val="Nadruk"/>
          <w:lang w:val="nl-NL"/>
        </w:rPr>
        <w:t>Locatie</w:t>
      </w:r>
      <w:r w:rsidR="00D83530" w:rsidRPr="00532AA0">
        <w:rPr>
          <w:lang w:val="nl-NL"/>
        </w:rPr>
        <w:t xml:space="preserve">: </w:t>
      </w:r>
      <w:r w:rsidRPr="00532AA0">
        <w:rPr>
          <w:lang w:val="nl-NL"/>
        </w:rPr>
        <w:t>Fitlink</w:t>
      </w:r>
    </w:p>
    <w:p w:rsidR="006A2FFD" w:rsidRPr="00532AA0" w:rsidRDefault="006A2FFD" w:rsidP="00D83530">
      <w:pPr>
        <w:rPr>
          <w:lang w:val="nl-NL"/>
        </w:rPr>
      </w:pPr>
    </w:p>
    <w:p w:rsidR="006A2FFD" w:rsidRPr="00532AA0" w:rsidRDefault="006A2FFD" w:rsidP="00D83530">
      <w:pPr>
        <w:rPr>
          <w:lang w:val="nl-NL"/>
        </w:rPr>
      </w:pPr>
      <w:r w:rsidRPr="00532AA0">
        <w:rPr>
          <w:rStyle w:val="Nadruk"/>
          <w:lang w:val="nl-NL"/>
        </w:rPr>
        <w:t>Startuur</w:t>
      </w:r>
      <w:r w:rsidR="00D83530" w:rsidRPr="00532AA0">
        <w:rPr>
          <w:lang w:val="nl-NL"/>
        </w:rPr>
        <w:t xml:space="preserve">: </w:t>
      </w:r>
      <w:r w:rsidRPr="00532AA0">
        <w:rPr>
          <w:lang w:val="nl-NL"/>
        </w:rPr>
        <w:t>21u00</w:t>
      </w:r>
    </w:p>
    <w:p w:rsidR="006A2FFD" w:rsidRPr="00532AA0" w:rsidRDefault="006A2FFD" w:rsidP="00D83530">
      <w:pPr>
        <w:rPr>
          <w:lang w:val="nl-NL"/>
        </w:rPr>
      </w:pPr>
    </w:p>
    <w:p w:rsidR="006A2FFD" w:rsidRPr="00532AA0" w:rsidRDefault="006A2FFD" w:rsidP="00D83530">
      <w:pPr>
        <w:rPr>
          <w:lang w:val="nl-NL"/>
        </w:rPr>
      </w:pPr>
      <w:r w:rsidRPr="00532AA0">
        <w:rPr>
          <w:rStyle w:val="Nadruk"/>
          <w:lang w:val="nl-NL"/>
        </w:rPr>
        <w:t>Activiteitsverantwoordelijke</w:t>
      </w:r>
      <w:r w:rsidR="00D83530" w:rsidRPr="00532AA0">
        <w:rPr>
          <w:lang w:val="nl-NL"/>
        </w:rPr>
        <w:t xml:space="preserve">: </w:t>
      </w:r>
      <w:r w:rsidRPr="00532AA0">
        <w:rPr>
          <w:lang w:val="nl-NL"/>
        </w:rPr>
        <w:t>Bryan Joris</w:t>
      </w:r>
    </w:p>
    <w:p w:rsidR="006A2FFD" w:rsidRPr="00532AA0" w:rsidRDefault="006A2FFD" w:rsidP="006A2FFD">
      <w:pPr>
        <w:rPr>
          <w:lang w:val="nl-NL"/>
        </w:rPr>
      </w:pPr>
    </w:p>
    <w:p w:rsidR="006A2FFD" w:rsidRPr="00532AA0" w:rsidRDefault="006A2FFD" w:rsidP="006A2FFD">
      <w:pPr>
        <w:pStyle w:val="Kop3"/>
        <w:rPr>
          <w:lang w:val="nl-NL"/>
        </w:rPr>
      </w:pPr>
      <w:r w:rsidRPr="00532AA0">
        <w:rPr>
          <w:lang w:val="nl-NL"/>
        </w:rPr>
        <w:t>Shiftenlijst</w:t>
      </w:r>
    </w:p>
    <w:p w:rsidR="00A74981" w:rsidRDefault="006A2FFD" w:rsidP="006A2FFD">
      <w:pPr>
        <w:spacing w:after="200" w:line="312" w:lineRule="auto"/>
        <w:ind w:left="0" w:firstLine="720"/>
        <w:rPr>
          <w:lang w:val="nl-NL"/>
        </w:rPr>
      </w:pPr>
      <w:r w:rsidRPr="00532AA0">
        <w:rPr>
          <w:noProof/>
          <w:lang w:val="nl-NL"/>
        </w:rPr>
        <w:drawing>
          <wp:inline distT="0" distB="0" distL="0" distR="0">
            <wp:extent cx="5640274" cy="1955800"/>
            <wp:effectExtent l="0" t="0" r="0" b="0"/>
            <wp:docPr id="58" name="Afbeelding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hermafbeelding 2019-03-20 om 21.40.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274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81" w:rsidRDefault="00A74981" w:rsidP="00B24FF0">
      <w:pPr>
        <w:pStyle w:val="Kop3"/>
        <w:rPr>
          <w:lang w:val="nl-NL"/>
        </w:rPr>
      </w:pPr>
      <w:r>
        <w:rPr>
          <w:lang w:val="nl-NL"/>
        </w:rPr>
        <w:t>Benodigdheden</w:t>
      </w:r>
    </w:p>
    <w:p w:rsidR="00A74981" w:rsidRDefault="00A74981" w:rsidP="00A74981">
      <w:pPr>
        <w:rPr>
          <w:lang w:val="nl-NL"/>
        </w:rPr>
      </w:pPr>
      <w:r>
        <w:rPr>
          <w:lang w:val="nl-NL"/>
        </w:rPr>
        <w:t>Croque machine</w:t>
      </w:r>
    </w:p>
    <w:p w:rsidR="00A74981" w:rsidRDefault="00A74981" w:rsidP="00A74981">
      <w:pPr>
        <w:rPr>
          <w:lang w:val="nl-NL"/>
        </w:rPr>
      </w:pPr>
      <w:r>
        <w:rPr>
          <w:lang w:val="nl-NL"/>
        </w:rPr>
        <w:t>Handdoeken en vodden</w:t>
      </w:r>
    </w:p>
    <w:p w:rsidR="00A74981" w:rsidRPr="00087428" w:rsidRDefault="00A74981" w:rsidP="00A74981">
      <w:pPr>
        <w:rPr>
          <w:highlight w:val="yellow"/>
          <w:lang w:val="nl-NL"/>
        </w:rPr>
      </w:pPr>
      <w:r>
        <w:rPr>
          <w:lang w:val="nl-NL"/>
        </w:rPr>
        <w:t xml:space="preserve">Laptop met muziek (USB) -&gt; </w:t>
      </w:r>
      <w:r w:rsidRPr="00087428">
        <w:rPr>
          <w:highlight w:val="yellow"/>
          <w:lang w:val="nl-NL"/>
        </w:rPr>
        <w:t>Kelly &amp; Mieke</w:t>
      </w:r>
    </w:p>
    <w:p w:rsidR="0095703E" w:rsidRDefault="00A74981" w:rsidP="00A74981">
      <w:pPr>
        <w:rPr>
          <w:lang w:val="nl-NL"/>
        </w:rPr>
      </w:pPr>
      <w:r>
        <w:rPr>
          <w:lang w:val="nl-NL"/>
        </w:rPr>
        <w:t xml:space="preserve">Kabel </w:t>
      </w:r>
      <w:proofErr w:type="spellStart"/>
      <w:r>
        <w:rPr>
          <w:lang w:val="nl-NL"/>
        </w:rPr>
        <w:t>Gilii</w:t>
      </w:r>
      <w:proofErr w:type="spellEnd"/>
      <w:r>
        <w:rPr>
          <w:lang w:val="nl-NL"/>
        </w:rPr>
        <w:t xml:space="preserve"> -&gt; </w:t>
      </w:r>
      <w:proofErr w:type="spellStart"/>
      <w:r w:rsidRPr="00087428">
        <w:rPr>
          <w:highlight w:val="yellow"/>
          <w:lang w:val="nl-NL"/>
        </w:rPr>
        <w:t>Britta</w:t>
      </w:r>
      <w:proofErr w:type="spellEnd"/>
    </w:p>
    <w:p w:rsidR="006A2FFD" w:rsidRPr="00532AA0" w:rsidRDefault="0095703E" w:rsidP="00A74981">
      <w:pPr>
        <w:rPr>
          <w:lang w:val="nl-NL"/>
        </w:rPr>
      </w:pPr>
      <w:r>
        <w:rPr>
          <w:lang w:val="nl-NL"/>
        </w:rPr>
        <w:t xml:space="preserve">Computersysteem beurscrash -&gt; </w:t>
      </w:r>
      <w:r w:rsidRPr="00087428">
        <w:rPr>
          <w:highlight w:val="yellow"/>
          <w:lang w:val="nl-NL"/>
        </w:rPr>
        <w:t>Kelly vraagt opnieuw aan ASG</w:t>
      </w:r>
      <w:r w:rsidR="006A2FFD" w:rsidRPr="00532AA0">
        <w:rPr>
          <w:lang w:val="nl-NL"/>
        </w:rPr>
        <w:br w:type="page"/>
      </w:r>
    </w:p>
    <w:p w:rsidR="00063DE4" w:rsidRPr="00532AA0" w:rsidRDefault="00063DE4">
      <w:pPr>
        <w:spacing w:after="200" w:line="312" w:lineRule="auto"/>
        <w:rPr>
          <w:rFonts w:eastAsiaTheme="majorEastAsia" w:cstheme="majorBidi"/>
          <w:b/>
          <w:caps/>
          <w:color w:val="2A2A2A" w:themeColor="text2"/>
          <w:sz w:val="48"/>
          <w:szCs w:val="32"/>
          <w:lang w:val="nl-NL"/>
        </w:rPr>
      </w:pPr>
    </w:p>
    <w:p w:rsidR="008712D2" w:rsidRPr="00532AA0" w:rsidRDefault="008712D2" w:rsidP="00F30633">
      <w:pPr>
        <w:pStyle w:val="Kop1"/>
        <w:rPr>
          <w:lang w:val="nl-NL"/>
        </w:rPr>
      </w:pPr>
      <w:bookmarkStart w:id="5" w:name="_Toc4009635"/>
    </w:p>
    <w:p w:rsidR="008712D2" w:rsidRPr="00532AA0" w:rsidRDefault="008712D2" w:rsidP="00F30633">
      <w:pPr>
        <w:pStyle w:val="Kop1"/>
        <w:rPr>
          <w:lang w:val="nl-NL"/>
        </w:rPr>
      </w:pPr>
    </w:p>
    <w:p w:rsidR="008712D2" w:rsidRPr="00532AA0" w:rsidRDefault="008712D2" w:rsidP="00F30633">
      <w:pPr>
        <w:pStyle w:val="Kop1"/>
        <w:rPr>
          <w:lang w:val="nl-NL"/>
        </w:rPr>
      </w:pPr>
    </w:p>
    <w:p w:rsidR="00F30633" w:rsidRPr="00532AA0" w:rsidRDefault="00F30633" w:rsidP="00F30633">
      <w:pPr>
        <w:pStyle w:val="Kop1"/>
        <w:rPr>
          <w:lang w:val="nl-NL"/>
        </w:rPr>
      </w:pPr>
      <w:r w:rsidRPr="00532AA0">
        <w:rPr>
          <w:lang w:val="nl-NL"/>
        </w:rPr>
        <w:t>Dinsdag</w:t>
      </w:r>
      <w:bookmarkEnd w:id="5"/>
      <w:r w:rsidRPr="00532AA0">
        <w:rPr>
          <w:lang w:val="nl-NL"/>
        </w:rPr>
        <w:t xml:space="preserve"> </w:t>
      </w:r>
    </w:p>
    <w:p w:rsidR="008712D2" w:rsidRPr="00532AA0" w:rsidRDefault="008712D2">
      <w:pPr>
        <w:spacing w:after="200" w:line="312" w:lineRule="auto"/>
        <w:ind w:left="0"/>
        <w:rPr>
          <w:rFonts w:cstheme="majorBidi"/>
          <w:b/>
          <w:caps/>
          <w:color w:val="2A2A2A" w:themeColor="text2"/>
          <w:sz w:val="28"/>
          <w:szCs w:val="26"/>
          <w:lang w:val="nl-NL"/>
        </w:rPr>
      </w:pPr>
      <w:bookmarkStart w:id="6" w:name="_Toc4009636"/>
      <w:r w:rsidRPr="00532AA0">
        <w:rPr>
          <w:lang w:val="nl-NL"/>
        </w:rPr>
        <w:br w:type="page"/>
      </w:r>
    </w:p>
    <w:bookmarkEnd w:id="6"/>
    <w:p w:rsidR="009D601E" w:rsidRPr="00532AA0" w:rsidRDefault="009D601E" w:rsidP="009D601E">
      <w:pPr>
        <w:pStyle w:val="Kop2"/>
        <w:rPr>
          <w:lang w:val="nl-NL"/>
        </w:rPr>
      </w:pPr>
      <w:r w:rsidRPr="00532AA0">
        <w:rPr>
          <w:lang w:val="nl-NL"/>
        </w:rPr>
        <w:lastRenderedPageBreak/>
        <w:t>Dagdisco</w:t>
      </w:r>
    </w:p>
    <w:p w:rsidR="009D601E" w:rsidRPr="00532AA0" w:rsidRDefault="009D601E" w:rsidP="009D601E">
      <w:pPr>
        <w:rPr>
          <w:lang w:val="nl-NL"/>
        </w:rPr>
      </w:pPr>
      <w:r w:rsidRPr="00532AA0">
        <w:rPr>
          <w:rStyle w:val="Nadruk"/>
          <w:lang w:val="nl-NL"/>
        </w:rPr>
        <w:t>Locatie</w:t>
      </w:r>
      <w:r w:rsidRPr="00532AA0">
        <w:rPr>
          <w:lang w:val="nl-NL"/>
        </w:rPr>
        <w:t>: Fitlink</w:t>
      </w:r>
    </w:p>
    <w:p w:rsidR="009D601E" w:rsidRPr="00532AA0" w:rsidRDefault="009D601E" w:rsidP="009D601E">
      <w:pPr>
        <w:rPr>
          <w:lang w:val="nl-NL"/>
        </w:rPr>
      </w:pPr>
    </w:p>
    <w:p w:rsidR="009D601E" w:rsidRPr="00532AA0" w:rsidRDefault="009D601E" w:rsidP="009D601E">
      <w:pPr>
        <w:rPr>
          <w:lang w:val="nl-NL"/>
        </w:rPr>
      </w:pPr>
      <w:r w:rsidRPr="00532AA0">
        <w:rPr>
          <w:rStyle w:val="Nadruk"/>
          <w:lang w:val="nl-NL"/>
        </w:rPr>
        <w:t>Startuur</w:t>
      </w:r>
      <w:r w:rsidRPr="00532AA0">
        <w:rPr>
          <w:lang w:val="nl-NL"/>
        </w:rPr>
        <w:t>: 13u00</w:t>
      </w:r>
      <w:r w:rsidR="00A87037">
        <w:rPr>
          <w:lang w:val="nl-NL"/>
        </w:rPr>
        <w:t xml:space="preserve"> opbouw -&gt; 14u00 start </w:t>
      </w:r>
      <w:proofErr w:type="spellStart"/>
      <w:r w:rsidR="00A87037">
        <w:rPr>
          <w:lang w:val="nl-NL"/>
        </w:rPr>
        <w:t>Dagdisco</w:t>
      </w:r>
      <w:proofErr w:type="spellEnd"/>
    </w:p>
    <w:p w:rsidR="009D601E" w:rsidRPr="00532AA0" w:rsidRDefault="009D601E" w:rsidP="009D601E">
      <w:pPr>
        <w:rPr>
          <w:lang w:val="nl-NL"/>
        </w:rPr>
      </w:pPr>
    </w:p>
    <w:p w:rsidR="009D601E" w:rsidRPr="00532AA0" w:rsidRDefault="009D601E" w:rsidP="009D601E">
      <w:pPr>
        <w:rPr>
          <w:lang w:val="nl-NL"/>
        </w:rPr>
      </w:pPr>
      <w:r w:rsidRPr="00532AA0">
        <w:rPr>
          <w:rStyle w:val="Nadruk"/>
          <w:lang w:val="nl-NL"/>
        </w:rPr>
        <w:t>Activiteitsverantwoordelijke</w:t>
      </w:r>
      <w:r w:rsidRPr="00532AA0">
        <w:rPr>
          <w:lang w:val="nl-NL"/>
        </w:rPr>
        <w:t xml:space="preserve">: Benito Lo </w:t>
      </w:r>
      <w:proofErr w:type="spellStart"/>
      <w:r w:rsidRPr="00532AA0">
        <w:rPr>
          <w:lang w:val="nl-NL"/>
        </w:rPr>
        <w:t>Bue</w:t>
      </w:r>
      <w:proofErr w:type="spellEnd"/>
    </w:p>
    <w:p w:rsidR="009D601E" w:rsidRPr="00532AA0" w:rsidRDefault="009D601E" w:rsidP="009D601E">
      <w:pPr>
        <w:rPr>
          <w:lang w:val="nl-NL"/>
        </w:rPr>
      </w:pPr>
    </w:p>
    <w:p w:rsidR="009D601E" w:rsidRPr="00532AA0" w:rsidRDefault="009D601E" w:rsidP="009D601E">
      <w:pPr>
        <w:pStyle w:val="Kop3"/>
        <w:rPr>
          <w:lang w:val="nl-NL"/>
        </w:rPr>
      </w:pPr>
      <w:r w:rsidRPr="00532AA0">
        <w:rPr>
          <w:lang w:val="nl-NL"/>
        </w:rPr>
        <w:t>Shiftenlijst</w:t>
      </w:r>
    </w:p>
    <w:p w:rsidR="00F30633" w:rsidRPr="00532AA0" w:rsidRDefault="00A07D91" w:rsidP="00F30633">
      <w:pPr>
        <w:rPr>
          <w:lang w:val="nl-NL"/>
        </w:rPr>
      </w:pPr>
      <w:r w:rsidRPr="00532AA0">
        <w:rPr>
          <w:noProof/>
          <w:lang w:val="nl-NL"/>
        </w:rPr>
        <w:drawing>
          <wp:inline distT="0" distB="0" distL="0" distR="0">
            <wp:extent cx="6565900" cy="1930400"/>
            <wp:effectExtent l="0" t="0" r="0" b="0"/>
            <wp:docPr id="70" name="Afbeelding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Schermafbeelding 2019-03-20 om 21.47.2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BF" w:rsidRPr="00532AA0" w:rsidRDefault="00546EBF" w:rsidP="00F30633">
      <w:pPr>
        <w:rPr>
          <w:lang w:val="nl-NL"/>
        </w:rPr>
      </w:pPr>
    </w:p>
    <w:p w:rsidR="00A07D91" w:rsidRPr="00532AA0" w:rsidRDefault="00A07D91" w:rsidP="00A07D91">
      <w:pPr>
        <w:pStyle w:val="Kop3"/>
        <w:rPr>
          <w:lang w:val="nl-NL"/>
        </w:rPr>
      </w:pPr>
      <w:r w:rsidRPr="00532AA0">
        <w:rPr>
          <w:lang w:val="nl-NL"/>
        </w:rPr>
        <w:t>Extra</w:t>
      </w:r>
    </w:p>
    <w:p w:rsidR="00B908A6" w:rsidRDefault="00A07D91" w:rsidP="00F30633">
      <w:pPr>
        <w:rPr>
          <w:lang w:val="nl-NL"/>
        </w:rPr>
      </w:pPr>
      <w:r w:rsidRPr="00532AA0">
        <w:rPr>
          <w:lang w:val="nl-NL"/>
        </w:rPr>
        <w:t xml:space="preserve">Muziek door </w:t>
      </w:r>
      <w:proofErr w:type="spellStart"/>
      <w:r w:rsidRPr="00532AA0">
        <w:rPr>
          <w:lang w:val="nl-NL"/>
        </w:rPr>
        <w:t>Peppi</w:t>
      </w:r>
      <w:proofErr w:type="spellEnd"/>
      <w:r w:rsidRPr="00532AA0">
        <w:rPr>
          <w:lang w:val="nl-NL"/>
        </w:rPr>
        <w:t xml:space="preserve"> &amp; Kokkie (</w:t>
      </w:r>
      <w:r w:rsidRPr="00087428">
        <w:rPr>
          <w:highlight w:val="yellow"/>
          <w:lang w:val="nl-NL"/>
        </w:rPr>
        <w:t>Michiel &amp; Emile</w:t>
      </w:r>
      <w:r w:rsidRPr="00532AA0">
        <w:rPr>
          <w:lang w:val="nl-NL"/>
        </w:rPr>
        <w:t>)</w:t>
      </w:r>
    </w:p>
    <w:p w:rsidR="000C312D" w:rsidRDefault="000C312D" w:rsidP="000C312D">
      <w:pPr>
        <w:pStyle w:val="Kop3"/>
        <w:rPr>
          <w:lang w:val="nl-NL"/>
        </w:rPr>
      </w:pPr>
      <w:r>
        <w:rPr>
          <w:lang w:val="nl-NL"/>
        </w:rPr>
        <w:t>Benodigdheden</w:t>
      </w:r>
    </w:p>
    <w:p w:rsidR="000C312D" w:rsidRDefault="000C312D" w:rsidP="00F30633">
      <w:pPr>
        <w:rPr>
          <w:lang w:val="nl-NL"/>
        </w:rPr>
      </w:pPr>
      <w:r>
        <w:rPr>
          <w:lang w:val="nl-NL"/>
        </w:rPr>
        <w:t>Laptop met muziek</w:t>
      </w:r>
    </w:p>
    <w:p w:rsidR="00B908A6" w:rsidRPr="00532AA0" w:rsidRDefault="000C312D" w:rsidP="000C312D">
      <w:pPr>
        <w:rPr>
          <w:lang w:val="nl-NL"/>
        </w:rPr>
      </w:pPr>
      <w:r>
        <w:rPr>
          <w:lang w:val="nl-NL"/>
        </w:rPr>
        <w:t xml:space="preserve">Kabel </w:t>
      </w:r>
      <w:proofErr w:type="spellStart"/>
      <w:r>
        <w:rPr>
          <w:lang w:val="nl-NL"/>
        </w:rPr>
        <w:t>Gilii</w:t>
      </w:r>
      <w:proofErr w:type="spellEnd"/>
      <w:r w:rsidR="00B908A6" w:rsidRPr="00532AA0">
        <w:rPr>
          <w:lang w:val="nl-NL"/>
        </w:rPr>
        <w:br w:type="page"/>
      </w:r>
    </w:p>
    <w:p w:rsidR="00B908A6" w:rsidRPr="00532AA0" w:rsidRDefault="00B908A6" w:rsidP="00B908A6">
      <w:pPr>
        <w:pStyle w:val="Kop2"/>
        <w:rPr>
          <w:lang w:val="nl-NL"/>
        </w:rPr>
      </w:pPr>
      <w:r w:rsidRPr="00532AA0">
        <w:rPr>
          <w:lang w:val="nl-NL"/>
        </w:rPr>
        <w:lastRenderedPageBreak/>
        <w:t>Cantus</w:t>
      </w:r>
    </w:p>
    <w:p w:rsidR="00B908A6" w:rsidRPr="00532AA0" w:rsidRDefault="00B908A6" w:rsidP="00B908A6">
      <w:pPr>
        <w:rPr>
          <w:lang w:val="nl-NL"/>
        </w:rPr>
      </w:pPr>
      <w:r w:rsidRPr="00532AA0">
        <w:rPr>
          <w:rStyle w:val="Nadruk"/>
          <w:lang w:val="nl-NL"/>
        </w:rPr>
        <w:t>Locatie</w:t>
      </w:r>
      <w:r w:rsidRPr="00532AA0">
        <w:rPr>
          <w:lang w:val="nl-NL"/>
        </w:rPr>
        <w:t>: Fitlink</w:t>
      </w:r>
    </w:p>
    <w:p w:rsidR="00B908A6" w:rsidRPr="00532AA0" w:rsidRDefault="00B908A6" w:rsidP="00B908A6">
      <w:pPr>
        <w:rPr>
          <w:lang w:val="nl-NL"/>
        </w:rPr>
      </w:pPr>
    </w:p>
    <w:p w:rsidR="00B908A6" w:rsidRPr="00532AA0" w:rsidRDefault="00B908A6" w:rsidP="00B908A6">
      <w:pPr>
        <w:rPr>
          <w:lang w:val="nl-NL"/>
        </w:rPr>
      </w:pPr>
      <w:r w:rsidRPr="00532AA0">
        <w:rPr>
          <w:rStyle w:val="Nadruk"/>
          <w:lang w:val="nl-NL"/>
        </w:rPr>
        <w:t>Startuur</w:t>
      </w:r>
      <w:r w:rsidRPr="00532AA0">
        <w:rPr>
          <w:lang w:val="nl-NL"/>
        </w:rPr>
        <w:t>: 20u00</w:t>
      </w:r>
    </w:p>
    <w:p w:rsidR="00B908A6" w:rsidRPr="00532AA0" w:rsidRDefault="00B908A6" w:rsidP="00B908A6">
      <w:pPr>
        <w:rPr>
          <w:lang w:val="nl-NL"/>
        </w:rPr>
      </w:pPr>
    </w:p>
    <w:p w:rsidR="00B908A6" w:rsidRPr="00532AA0" w:rsidRDefault="00B908A6" w:rsidP="00B908A6">
      <w:pPr>
        <w:rPr>
          <w:lang w:val="nl-NL"/>
        </w:rPr>
      </w:pPr>
      <w:r w:rsidRPr="00532AA0">
        <w:rPr>
          <w:rStyle w:val="Nadruk"/>
          <w:lang w:val="nl-NL"/>
        </w:rPr>
        <w:t>Activiteitsverantwoordelijke</w:t>
      </w:r>
      <w:r w:rsidRPr="00532AA0">
        <w:rPr>
          <w:lang w:val="nl-NL"/>
        </w:rPr>
        <w:t>: Kelly Meessen</w:t>
      </w:r>
    </w:p>
    <w:p w:rsidR="00B908A6" w:rsidRPr="00532AA0" w:rsidRDefault="00B908A6" w:rsidP="00B908A6">
      <w:pPr>
        <w:rPr>
          <w:lang w:val="nl-NL"/>
        </w:rPr>
      </w:pPr>
    </w:p>
    <w:p w:rsidR="00B908A6" w:rsidRPr="00532AA0" w:rsidRDefault="00B908A6" w:rsidP="00B908A6">
      <w:pPr>
        <w:pStyle w:val="Kop3"/>
        <w:rPr>
          <w:lang w:val="nl-NL"/>
        </w:rPr>
      </w:pPr>
      <w:r w:rsidRPr="00532AA0">
        <w:rPr>
          <w:lang w:val="nl-NL"/>
        </w:rPr>
        <w:t>Extra</w:t>
      </w:r>
    </w:p>
    <w:p w:rsidR="00B908A6" w:rsidRPr="00532AA0" w:rsidRDefault="00B908A6" w:rsidP="00B908A6">
      <w:pPr>
        <w:rPr>
          <w:lang w:val="nl-NL"/>
        </w:rPr>
      </w:pPr>
      <w:r w:rsidRPr="00532AA0">
        <w:rPr>
          <w:lang w:val="nl-NL"/>
        </w:rPr>
        <w:t xml:space="preserve">Niels </w:t>
      </w:r>
      <w:proofErr w:type="spellStart"/>
      <w:r w:rsidRPr="00532AA0">
        <w:rPr>
          <w:lang w:val="nl-NL"/>
        </w:rPr>
        <w:t>Geerits</w:t>
      </w:r>
      <w:proofErr w:type="spellEnd"/>
      <w:r w:rsidRPr="00532AA0">
        <w:rPr>
          <w:lang w:val="nl-NL"/>
        </w:rPr>
        <w:t xml:space="preserve"> helpt mee aan de bar</w:t>
      </w:r>
    </w:p>
    <w:p w:rsidR="00532AA0" w:rsidRDefault="00532AA0" w:rsidP="00B908A6">
      <w:pPr>
        <w:rPr>
          <w:lang w:val="nl-NL"/>
        </w:rPr>
      </w:pPr>
    </w:p>
    <w:p w:rsidR="00B77157" w:rsidRDefault="00B77157" w:rsidP="00B908A6">
      <w:pPr>
        <w:rPr>
          <w:lang w:val="nl-NL"/>
        </w:rPr>
      </w:pPr>
      <w:r>
        <w:rPr>
          <w:lang w:val="nl-NL"/>
        </w:rPr>
        <w:t xml:space="preserve">Geleid door </w:t>
      </w:r>
      <w:proofErr w:type="spellStart"/>
      <w:r>
        <w:rPr>
          <w:lang w:val="nl-NL"/>
        </w:rPr>
        <w:t>prosenioren</w:t>
      </w:r>
      <w:proofErr w:type="spellEnd"/>
    </w:p>
    <w:p w:rsidR="00B77157" w:rsidRPr="00532AA0" w:rsidRDefault="00B77157" w:rsidP="00B908A6">
      <w:pPr>
        <w:rPr>
          <w:lang w:val="nl-NL"/>
        </w:rPr>
      </w:pPr>
    </w:p>
    <w:p w:rsidR="00532AA0" w:rsidRPr="00532AA0" w:rsidRDefault="00532AA0" w:rsidP="00B908A6">
      <w:pPr>
        <w:rPr>
          <w:lang w:val="nl-NL"/>
        </w:rPr>
      </w:pPr>
      <w:r w:rsidRPr="00532AA0">
        <w:rPr>
          <w:lang w:val="nl-NL"/>
        </w:rPr>
        <w:t>Iedereen is gezamenlijk verantwoordelijk voor het vlotte verloop van de cantus.</w:t>
      </w:r>
    </w:p>
    <w:p w:rsidR="00532AA0" w:rsidRPr="00532AA0" w:rsidRDefault="00532AA0" w:rsidP="00B908A6">
      <w:pPr>
        <w:rPr>
          <w:lang w:val="nl-NL"/>
        </w:rPr>
      </w:pPr>
      <w:r w:rsidRPr="00532AA0">
        <w:rPr>
          <w:lang w:val="nl-NL"/>
        </w:rPr>
        <w:t>Dit beteken</w:t>
      </w:r>
      <w:r w:rsidR="00700034">
        <w:rPr>
          <w:lang w:val="nl-NL"/>
        </w:rPr>
        <w:t>t</w:t>
      </w:r>
      <w:r w:rsidRPr="00532AA0">
        <w:rPr>
          <w:lang w:val="nl-NL"/>
        </w:rPr>
        <w:t xml:space="preserve"> dat er constant 1 iemand moet tappen en 1 </w:t>
      </w:r>
      <w:proofErr w:type="gramStart"/>
      <w:r w:rsidRPr="00532AA0">
        <w:rPr>
          <w:lang w:val="nl-NL"/>
        </w:rPr>
        <w:t>a</w:t>
      </w:r>
      <w:proofErr w:type="gramEnd"/>
      <w:r w:rsidRPr="00532AA0">
        <w:rPr>
          <w:lang w:val="nl-NL"/>
        </w:rPr>
        <w:t xml:space="preserve"> 2 personen rondgaan met het bier.</w:t>
      </w:r>
    </w:p>
    <w:p w:rsidR="00532AA0" w:rsidRPr="00532AA0" w:rsidRDefault="00532AA0" w:rsidP="00B908A6">
      <w:pPr>
        <w:rPr>
          <w:lang w:val="nl-NL"/>
        </w:rPr>
      </w:pPr>
      <w:r w:rsidRPr="00532AA0">
        <w:rPr>
          <w:lang w:val="nl-NL"/>
        </w:rPr>
        <w:t>Wissel elkaar regelmatig af zodat iedereen even gewerkt heeft en toch ook iedereen van de cantus kan genieten.</w:t>
      </w:r>
    </w:p>
    <w:p w:rsidR="00A07D91" w:rsidRDefault="00E13CE3" w:rsidP="00E13CE3">
      <w:pPr>
        <w:pStyle w:val="Kop3"/>
        <w:rPr>
          <w:lang w:val="nl-NL"/>
        </w:rPr>
      </w:pPr>
      <w:r>
        <w:rPr>
          <w:lang w:val="nl-NL"/>
        </w:rPr>
        <w:t>Benodigdheden</w:t>
      </w:r>
    </w:p>
    <w:p w:rsidR="00E13CE3" w:rsidRDefault="00E13CE3" w:rsidP="00F30633">
      <w:pPr>
        <w:rPr>
          <w:lang w:val="nl-NL"/>
        </w:rPr>
      </w:pPr>
      <w:r>
        <w:rPr>
          <w:lang w:val="nl-NL"/>
        </w:rPr>
        <w:t xml:space="preserve">Cantuslijst </w:t>
      </w:r>
    </w:p>
    <w:p w:rsidR="00E13CE3" w:rsidRDefault="00E13CE3" w:rsidP="00F30633">
      <w:pPr>
        <w:rPr>
          <w:lang w:val="nl-NL"/>
        </w:rPr>
      </w:pPr>
      <w:proofErr w:type="spellStart"/>
      <w:r>
        <w:rPr>
          <w:lang w:val="nl-NL"/>
        </w:rPr>
        <w:t>Ambifaarke</w:t>
      </w:r>
      <w:proofErr w:type="spellEnd"/>
      <w:r>
        <w:rPr>
          <w:lang w:val="nl-NL"/>
        </w:rPr>
        <w:t xml:space="preserve"> (is in orde)</w:t>
      </w:r>
    </w:p>
    <w:p w:rsidR="000C312D" w:rsidRDefault="000C312D" w:rsidP="00F30633">
      <w:pPr>
        <w:rPr>
          <w:lang w:val="nl-NL"/>
        </w:rPr>
      </w:pPr>
      <w:proofErr w:type="spellStart"/>
      <w:r>
        <w:rPr>
          <w:lang w:val="nl-NL"/>
        </w:rPr>
        <w:t>Spauwemmers</w:t>
      </w:r>
      <w:proofErr w:type="spellEnd"/>
      <w:r>
        <w:rPr>
          <w:lang w:val="nl-NL"/>
        </w:rPr>
        <w:t xml:space="preserve"> -&gt; </w:t>
      </w:r>
      <w:proofErr w:type="spellStart"/>
      <w:r w:rsidRPr="00167FE7">
        <w:rPr>
          <w:highlight w:val="yellow"/>
          <w:lang w:val="nl-NL"/>
        </w:rPr>
        <w:t>Djoen</w:t>
      </w:r>
      <w:proofErr w:type="spellEnd"/>
      <w:r w:rsidRPr="00167FE7">
        <w:rPr>
          <w:highlight w:val="yellow"/>
          <w:lang w:val="nl-NL"/>
        </w:rPr>
        <w:t>, Thomas &amp; Bram</w:t>
      </w:r>
    </w:p>
    <w:p w:rsidR="000C312D" w:rsidRDefault="000C312D" w:rsidP="00F30633">
      <w:pPr>
        <w:rPr>
          <w:lang w:val="nl-NL"/>
        </w:rPr>
      </w:pPr>
    </w:p>
    <w:p w:rsidR="00E13CE3" w:rsidRPr="00532AA0" w:rsidRDefault="00E13CE3" w:rsidP="00F30633">
      <w:pPr>
        <w:rPr>
          <w:lang w:val="nl-NL"/>
        </w:rPr>
      </w:pPr>
    </w:p>
    <w:p w:rsidR="00063DE4" w:rsidRPr="00532AA0" w:rsidRDefault="00063DE4">
      <w:pPr>
        <w:spacing w:after="200" w:line="312" w:lineRule="auto"/>
        <w:rPr>
          <w:rFonts w:eastAsiaTheme="majorEastAsia" w:cstheme="majorBidi"/>
          <w:b/>
          <w:caps/>
          <w:color w:val="2A2A2A" w:themeColor="text2"/>
          <w:sz w:val="48"/>
          <w:szCs w:val="32"/>
          <w:lang w:val="nl-NL"/>
        </w:rPr>
      </w:pPr>
      <w:r w:rsidRPr="00532AA0">
        <w:rPr>
          <w:lang w:val="nl-NL"/>
        </w:rPr>
        <w:br w:type="page"/>
      </w:r>
    </w:p>
    <w:p w:rsidR="004E6790" w:rsidRDefault="004E6790" w:rsidP="00F30633">
      <w:pPr>
        <w:pStyle w:val="Kop1"/>
        <w:rPr>
          <w:lang w:val="nl-NL"/>
        </w:rPr>
      </w:pPr>
      <w:bookmarkStart w:id="7" w:name="_Toc4009638"/>
    </w:p>
    <w:p w:rsidR="004E6790" w:rsidRDefault="004E6790" w:rsidP="00F30633">
      <w:pPr>
        <w:pStyle w:val="Kop1"/>
        <w:rPr>
          <w:lang w:val="nl-NL"/>
        </w:rPr>
      </w:pPr>
    </w:p>
    <w:p w:rsidR="004E6790" w:rsidRDefault="004E6790" w:rsidP="00F30633">
      <w:pPr>
        <w:pStyle w:val="Kop1"/>
        <w:rPr>
          <w:lang w:val="nl-NL"/>
        </w:rPr>
      </w:pPr>
    </w:p>
    <w:p w:rsidR="004E6790" w:rsidRDefault="004E6790" w:rsidP="00F30633">
      <w:pPr>
        <w:pStyle w:val="Kop1"/>
        <w:rPr>
          <w:lang w:val="nl-NL"/>
        </w:rPr>
      </w:pPr>
    </w:p>
    <w:p w:rsidR="00F30633" w:rsidRPr="00532AA0" w:rsidRDefault="00F30633" w:rsidP="00F30633">
      <w:pPr>
        <w:pStyle w:val="Kop1"/>
        <w:rPr>
          <w:lang w:val="nl-NL"/>
        </w:rPr>
      </w:pPr>
      <w:r w:rsidRPr="00532AA0">
        <w:rPr>
          <w:lang w:val="nl-NL"/>
        </w:rPr>
        <w:t>Woensdag</w:t>
      </w:r>
      <w:bookmarkEnd w:id="7"/>
    </w:p>
    <w:p w:rsidR="004E6790" w:rsidRDefault="004E6790">
      <w:pPr>
        <w:spacing w:after="200" w:line="312" w:lineRule="auto"/>
        <w:ind w:left="0"/>
        <w:rPr>
          <w:rFonts w:cstheme="majorBidi"/>
          <w:b/>
          <w:caps/>
          <w:color w:val="2A2A2A" w:themeColor="text2"/>
          <w:sz w:val="28"/>
          <w:szCs w:val="26"/>
          <w:lang w:val="nl-NL"/>
        </w:rPr>
      </w:pPr>
      <w:bookmarkStart w:id="8" w:name="_Toc4009639"/>
      <w:r>
        <w:rPr>
          <w:lang w:val="nl-NL"/>
        </w:rPr>
        <w:br w:type="page"/>
      </w:r>
    </w:p>
    <w:bookmarkEnd w:id="8"/>
    <w:p w:rsidR="004E6790" w:rsidRPr="00532AA0" w:rsidRDefault="004E6790" w:rsidP="004E6790">
      <w:pPr>
        <w:pStyle w:val="Kop2"/>
        <w:rPr>
          <w:lang w:val="nl-NL"/>
        </w:rPr>
      </w:pPr>
      <w:r>
        <w:rPr>
          <w:lang w:val="nl-NL"/>
        </w:rPr>
        <w:lastRenderedPageBreak/>
        <w:t>Kippenburgerverkoop</w:t>
      </w:r>
    </w:p>
    <w:p w:rsidR="004E6790" w:rsidRPr="00532AA0" w:rsidRDefault="004E6790" w:rsidP="004E6790">
      <w:pPr>
        <w:rPr>
          <w:lang w:val="nl-NL"/>
        </w:rPr>
      </w:pPr>
      <w:r w:rsidRPr="00532AA0">
        <w:rPr>
          <w:rStyle w:val="Nadruk"/>
          <w:lang w:val="nl-NL"/>
        </w:rPr>
        <w:t>Locatie</w:t>
      </w:r>
      <w:r w:rsidRPr="00532AA0">
        <w:rPr>
          <w:lang w:val="nl-NL"/>
        </w:rPr>
        <w:t xml:space="preserve">: </w:t>
      </w:r>
      <w:r>
        <w:rPr>
          <w:lang w:val="nl-NL"/>
        </w:rPr>
        <w:t>Universiteit Hasselt</w:t>
      </w:r>
      <w:r w:rsidR="00204AF1">
        <w:rPr>
          <w:lang w:val="nl-NL"/>
        </w:rPr>
        <w:t>, Gebouw D, Agora</w:t>
      </w:r>
    </w:p>
    <w:p w:rsidR="004E6790" w:rsidRPr="00532AA0" w:rsidRDefault="004E6790" w:rsidP="004E6790">
      <w:pPr>
        <w:rPr>
          <w:lang w:val="nl-NL"/>
        </w:rPr>
      </w:pPr>
    </w:p>
    <w:p w:rsidR="004E6790" w:rsidRPr="00532AA0" w:rsidRDefault="004E6790" w:rsidP="004E6790">
      <w:pPr>
        <w:rPr>
          <w:lang w:val="nl-NL"/>
        </w:rPr>
      </w:pPr>
      <w:r w:rsidRPr="00532AA0">
        <w:rPr>
          <w:rStyle w:val="Nadruk"/>
          <w:lang w:val="nl-NL"/>
        </w:rPr>
        <w:t>Startuur</w:t>
      </w:r>
      <w:r w:rsidRPr="00532AA0">
        <w:rPr>
          <w:lang w:val="nl-NL"/>
        </w:rPr>
        <w:t xml:space="preserve">: </w:t>
      </w:r>
      <w:r>
        <w:rPr>
          <w:lang w:val="nl-NL"/>
        </w:rPr>
        <w:t>11u00</w:t>
      </w:r>
    </w:p>
    <w:p w:rsidR="004E6790" w:rsidRPr="00532AA0" w:rsidRDefault="004E6790" w:rsidP="004E6790">
      <w:pPr>
        <w:rPr>
          <w:lang w:val="nl-NL"/>
        </w:rPr>
      </w:pPr>
    </w:p>
    <w:p w:rsidR="004E6790" w:rsidRPr="00532AA0" w:rsidRDefault="004E6790" w:rsidP="004E6790">
      <w:pPr>
        <w:rPr>
          <w:lang w:val="nl-NL"/>
        </w:rPr>
      </w:pPr>
      <w:r w:rsidRPr="00532AA0">
        <w:rPr>
          <w:rStyle w:val="Nadruk"/>
          <w:lang w:val="nl-NL"/>
        </w:rPr>
        <w:t>Activiteitsverantwoordelijke</w:t>
      </w:r>
      <w:r w:rsidRPr="00532AA0">
        <w:rPr>
          <w:lang w:val="nl-NL"/>
        </w:rPr>
        <w:t xml:space="preserve">: </w:t>
      </w:r>
      <w:r>
        <w:rPr>
          <w:lang w:val="nl-NL"/>
        </w:rPr>
        <w:t>Shari Danckers</w:t>
      </w:r>
    </w:p>
    <w:p w:rsidR="004E6790" w:rsidRPr="00532AA0" w:rsidRDefault="004E6790" w:rsidP="004E6790">
      <w:pPr>
        <w:rPr>
          <w:lang w:val="nl-NL"/>
        </w:rPr>
      </w:pPr>
    </w:p>
    <w:p w:rsidR="00204AF1" w:rsidRDefault="00204AF1" w:rsidP="004E6790">
      <w:pPr>
        <w:pStyle w:val="Kop3"/>
        <w:rPr>
          <w:lang w:val="nl-NL"/>
        </w:rPr>
      </w:pPr>
      <w:r>
        <w:rPr>
          <w:lang w:val="nl-NL"/>
        </w:rPr>
        <w:t>Helpende handen</w:t>
      </w:r>
    </w:p>
    <w:p w:rsidR="00F133FD" w:rsidRPr="00204AF1" w:rsidRDefault="00204AF1" w:rsidP="00263AED">
      <w:pPr>
        <w:rPr>
          <w:lang w:val="sv-SE"/>
        </w:rPr>
      </w:pPr>
      <w:r w:rsidRPr="00204AF1">
        <w:rPr>
          <w:lang w:val="sv-SE"/>
        </w:rPr>
        <w:t>Britta, Kaatje, Sarah, Kiar</w:t>
      </w:r>
      <w:r>
        <w:rPr>
          <w:lang w:val="sv-SE"/>
        </w:rPr>
        <w:t>a &amp; Kelly</w:t>
      </w:r>
    </w:p>
    <w:p w:rsidR="004E6790" w:rsidRPr="00204AF1" w:rsidRDefault="004E6790" w:rsidP="004E6790">
      <w:pPr>
        <w:pStyle w:val="Kop3"/>
        <w:rPr>
          <w:lang w:val="sv-SE"/>
        </w:rPr>
      </w:pPr>
      <w:r w:rsidRPr="00204AF1">
        <w:rPr>
          <w:lang w:val="sv-SE"/>
        </w:rPr>
        <w:t>Extra</w:t>
      </w:r>
    </w:p>
    <w:p w:rsidR="00F133FD" w:rsidRDefault="00F133FD" w:rsidP="00BC5400">
      <w:r w:rsidRPr="00F133FD">
        <w:t>Shari gaat zelf naar de winkel, met Kaa</w:t>
      </w:r>
      <w:r>
        <w:t>tje</w:t>
      </w:r>
    </w:p>
    <w:p w:rsidR="00D723B1" w:rsidRDefault="00D723B1" w:rsidP="00BC5400"/>
    <w:p w:rsidR="003C7025" w:rsidRDefault="003C7025" w:rsidP="00BC5400">
      <w:pPr>
        <w:rPr>
          <w:lang w:val="sv-SE"/>
        </w:rPr>
      </w:pPr>
      <w:r w:rsidRPr="003C7025">
        <w:rPr>
          <w:lang w:val="sv-SE"/>
        </w:rPr>
        <w:t xml:space="preserve">Johan mailen </w:t>
      </w:r>
      <w:proofErr w:type="spellStart"/>
      <w:r w:rsidRPr="003C7025">
        <w:rPr>
          <w:lang w:val="sv-SE"/>
        </w:rPr>
        <w:t>voor</w:t>
      </w:r>
      <w:proofErr w:type="spellEnd"/>
      <w:r w:rsidRPr="003C7025">
        <w:rPr>
          <w:lang w:val="sv-SE"/>
        </w:rPr>
        <w:t xml:space="preserve"> Agora -&gt; </w:t>
      </w:r>
      <w:r w:rsidRPr="003C7025">
        <w:rPr>
          <w:highlight w:val="yellow"/>
          <w:lang w:val="sv-SE"/>
        </w:rPr>
        <w:t>Britta</w:t>
      </w:r>
    </w:p>
    <w:p w:rsidR="00CD0C4E" w:rsidRDefault="00CD0C4E" w:rsidP="00BC5400">
      <w:pPr>
        <w:rPr>
          <w:lang w:val="sv-SE"/>
        </w:rPr>
      </w:pPr>
    </w:p>
    <w:p w:rsidR="00F133FD" w:rsidRPr="008B1C5B" w:rsidRDefault="00F133FD" w:rsidP="005609A1">
      <w:pPr>
        <w:pStyle w:val="Kop3"/>
        <w:rPr>
          <w:lang w:val="sv-SE"/>
        </w:rPr>
      </w:pPr>
      <w:proofErr w:type="spellStart"/>
      <w:r w:rsidRPr="008B1C5B">
        <w:rPr>
          <w:lang w:val="sv-SE"/>
        </w:rPr>
        <w:t>Benodigdheden</w:t>
      </w:r>
      <w:proofErr w:type="spellEnd"/>
    </w:p>
    <w:p w:rsidR="00F133FD" w:rsidRDefault="00F133FD" w:rsidP="00BC5400">
      <w:pPr>
        <w:rPr>
          <w:lang w:val="sv-SE"/>
        </w:rPr>
      </w:pPr>
      <w:proofErr w:type="spellStart"/>
      <w:r w:rsidRPr="00F133FD">
        <w:rPr>
          <w:lang w:val="sv-SE"/>
        </w:rPr>
        <w:t>Tepanyaki-platen</w:t>
      </w:r>
      <w:proofErr w:type="spellEnd"/>
      <w:r w:rsidRPr="00F133FD">
        <w:rPr>
          <w:lang w:val="sv-SE"/>
        </w:rPr>
        <w:t xml:space="preserve"> -&gt; </w:t>
      </w:r>
      <w:r w:rsidRPr="000557E0">
        <w:rPr>
          <w:highlight w:val="yellow"/>
          <w:lang w:val="sv-SE"/>
        </w:rPr>
        <w:t>Shari, Yves, Kiara &amp; Britta</w:t>
      </w:r>
    </w:p>
    <w:p w:rsidR="00AA70DD" w:rsidRDefault="00AA70DD" w:rsidP="00BC5400">
      <w:pPr>
        <w:rPr>
          <w:lang w:val="sv-SE"/>
        </w:rPr>
      </w:pPr>
    </w:p>
    <w:p w:rsidR="00AA70DD" w:rsidRPr="008B1C5B" w:rsidRDefault="00AA70DD" w:rsidP="00BC5400">
      <w:r w:rsidRPr="008B1C5B">
        <w:t xml:space="preserve">Kruiden burgers -&gt; </w:t>
      </w:r>
      <w:r w:rsidRPr="008B1C5B">
        <w:rPr>
          <w:highlight w:val="yellow"/>
        </w:rPr>
        <w:t>Shari</w:t>
      </w:r>
    </w:p>
    <w:p w:rsidR="00D723B1" w:rsidRPr="008B1C5B" w:rsidRDefault="00D723B1" w:rsidP="00BC5400"/>
    <w:p w:rsidR="00322D1F" w:rsidRDefault="00F133FD" w:rsidP="00322D1F">
      <w:r w:rsidRPr="00363A93">
        <w:t xml:space="preserve">Au bain marie met vuurtjes -&gt; </w:t>
      </w:r>
      <w:r w:rsidRPr="000557E0">
        <w:rPr>
          <w:highlight w:val="yellow"/>
        </w:rPr>
        <w:t>Britta</w:t>
      </w:r>
    </w:p>
    <w:p w:rsidR="00322D1F" w:rsidRDefault="00322D1F" w:rsidP="00322D1F"/>
    <w:p w:rsidR="00D12ED4" w:rsidRPr="008B1C5B" w:rsidRDefault="00D12ED4">
      <w:pPr>
        <w:spacing w:after="200" w:line="312" w:lineRule="auto"/>
        <w:ind w:left="0"/>
        <w:rPr>
          <w:rFonts w:cstheme="majorBidi"/>
          <w:b/>
          <w:caps/>
          <w:color w:val="2A2A2A" w:themeColor="text2"/>
          <w:sz w:val="28"/>
          <w:szCs w:val="26"/>
        </w:rPr>
      </w:pPr>
      <w:r w:rsidRPr="008B1C5B">
        <w:br w:type="page"/>
      </w:r>
    </w:p>
    <w:p w:rsidR="00363A93" w:rsidRPr="008B1C5B" w:rsidRDefault="00363A93" w:rsidP="00363A93">
      <w:pPr>
        <w:pStyle w:val="Kop2"/>
      </w:pPr>
      <w:r w:rsidRPr="008B1C5B">
        <w:lastRenderedPageBreak/>
        <w:t>Bierpongtornooi</w:t>
      </w:r>
    </w:p>
    <w:p w:rsidR="00363A93" w:rsidRPr="00532AA0" w:rsidRDefault="00363A93" w:rsidP="00363A93">
      <w:pPr>
        <w:rPr>
          <w:lang w:val="nl-NL"/>
        </w:rPr>
      </w:pPr>
      <w:r w:rsidRPr="00532AA0">
        <w:rPr>
          <w:rStyle w:val="Nadruk"/>
          <w:lang w:val="nl-NL"/>
        </w:rPr>
        <w:t>Locatie</w:t>
      </w:r>
      <w:r w:rsidRPr="00532AA0">
        <w:rPr>
          <w:lang w:val="nl-NL"/>
        </w:rPr>
        <w:t>: Fitlink</w:t>
      </w:r>
    </w:p>
    <w:p w:rsidR="00363A93" w:rsidRPr="00532AA0" w:rsidRDefault="00363A93" w:rsidP="00363A93">
      <w:pPr>
        <w:rPr>
          <w:lang w:val="nl-NL"/>
        </w:rPr>
      </w:pPr>
    </w:p>
    <w:p w:rsidR="00363A93" w:rsidRPr="00532AA0" w:rsidRDefault="00363A93" w:rsidP="00363A93">
      <w:pPr>
        <w:rPr>
          <w:lang w:val="nl-NL"/>
        </w:rPr>
      </w:pPr>
      <w:r w:rsidRPr="00532AA0">
        <w:rPr>
          <w:rStyle w:val="Nadruk"/>
          <w:lang w:val="nl-NL"/>
        </w:rPr>
        <w:t>Startuur</w:t>
      </w:r>
      <w:r w:rsidRPr="00532AA0">
        <w:rPr>
          <w:lang w:val="nl-NL"/>
        </w:rPr>
        <w:t xml:space="preserve">: </w:t>
      </w:r>
      <w:r>
        <w:rPr>
          <w:lang w:val="nl-NL"/>
        </w:rPr>
        <w:t>13u00</w:t>
      </w:r>
      <w:r w:rsidR="007A1F6D">
        <w:rPr>
          <w:lang w:val="nl-NL"/>
        </w:rPr>
        <w:t xml:space="preserve"> opbouw -&gt; 14u00 Start tornooi</w:t>
      </w:r>
    </w:p>
    <w:p w:rsidR="00363A93" w:rsidRPr="00532AA0" w:rsidRDefault="00363A93" w:rsidP="00363A93">
      <w:pPr>
        <w:rPr>
          <w:lang w:val="nl-NL"/>
        </w:rPr>
      </w:pPr>
    </w:p>
    <w:p w:rsidR="00363A93" w:rsidRDefault="00363A93" w:rsidP="00363A93">
      <w:pPr>
        <w:rPr>
          <w:lang w:val="nl-NL"/>
        </w:rPr>
      </w:pPr>
      <w:r w:rsidRPr="00532AA0">
        <w:rPr>
          <w:rStyle w:val="Nadruk"/>
          <w:lang w:val="nl-NL"/>
        </w:rPr>
        <w:t>Activiteitsverantwoordelijke</w:t>
      </w:r>
      <w:r w:rsidRPr="00532AA0">
        <w:rPr>
          <w:lang w:val="nl-NL"/>
        </w:rPr>
        <w:t xml:space="preserve">: </w:t>
      </w:r>
      <w:r>
        <w:rPr>
          <w:lang w:val="nl-NL"/>
        </w:rPr>
        <w:t xml:space="preserve">Yves </w:t>
      </w:r>
      <w:proofErr w:type="spellStart"/>
      <w:r>
        <w:rPr>
          <w:lang w:val="nl-NL"/>
        </w:rPr>
        <w:t>Vanmontfort</w:t>
      </w:r>
      <w:proofErr w:type="spellEnd"/>
    </w:p>
    <w:p w:rsidR="00363A93" w:rsidRPr="00532AA0" w:rsidRDefault="00363A93" w:rsidP="00363A93">
      <w:pPr>
        <w:rPr>
          <w:lang w:val="nl-NL"/>
        </w:rPr>
      </w:pPr>
      <w:r>
        <w:rPr>
          <w:rStyle w:val="Nadruk"/>
          <w:lang w:val="nl-NL"/>
        </w:rPr>
        <w:tab/>
        <w:t>Spelleider</w:t>
      </w:r>
      <w:r w:rsidRPr="00363A93">
        <w:t>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Britta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Cerneels</w:t>
      </w:r>
      <w:proofErr w:type="spellEnd"/>
    </w:p>
    <w:p w:rsidR="00363A93" w:rsidRPr="00532AA0" w:rsidRDefault="00363A93" w:rsidP="00363A93">
      <w:pPr>
        <w:rPr>
          <w:lang w:val="nl-NL"/>
        </w:rPr>
      </w:pPr>
    </w:p>
    <w:p w:rsidR="00363A93" w:rsidRDefault="00363A93" w:rsidP="00363A93">
      <w:pPr>
        <w:pStyle w:val="Kop3"/>
        <w:rPr>
          <w:lang w:val="nl-NL"/>
        </w:rPr>
      </w:pPr>
      <w:r>
        <w:rPr>
          <w:lang w:val="nl-NL"/>
        </w:rPr>
        <w:t>Shiftenlijst</w:t>
      </w:r>
    </w:p>
    <w:p w:rsidR="00363A93" w:rsidRDefault="00363A93" w:rsidP="00363A93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6578600" cy="1908684"/>
            <wp:effectExtent l="0" t="0" r="0" b="0"/>
            <wp:docPr id="71" name="Afbeelding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Schermafbeelding 2019-03-20 om 21.55.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190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93" w:rsidRPr="00363A93" w:rsidRDefault="00363A93" w:rsidP="00363A93">
      <w:pPr>
        <w:rPr>
          <w:lang w:val="nl-NL"/>
        </w:rPr>
      </w:pPr>
    </w:p>
    <w:p w:rsidR="00363A93" w:rsidRPr="00532AA0" w:rsidRDefault="00D12ED4" w:rsidP="00363A93">
      <w:pPr>
        <w:pStyle w:val="Kop3"/>
        <w:rPr>
          <w:lang w:val="nl-NL"/>
        </w:rPr>
      </w:pPr>
      <w:r>
        <w:rPr>
          <w:lang w:val="nl-NL"/>
        </w:rPr>
        <w:t>Benodigdheden</w:t>
      </w:r>
    </w:p>
    <w:p w:rsidR="00A939DF" w:rsidRPr="008B1C5B" w:rsidRDefault="00D12ED4" w:rsidP="00D12ED4">
      <w:r>
        <w:tab/>
      </w:r>
      <w:r w:rsidRPr="008B1C5B">
        <w:t xml:space="preserve">Pingpong balletjes </w:t>
      </w:r>
      <w:r w:rsidRPr="008B1C5B">
        <w:rPr>
          <w:highlight w:val="yellow"/>
        </w:rPr>
        <w:t>-&gt; SOFA kot, Cis &amp; Kiara</w:t>
      </w:r>
      <w:r w:rsidR="00A939DF" w:rsidRPr="008B1C5B">
        <w:br w:type="page"/>
      </w:r>
    </w:p>
    <w:p w:rsidR="00A939DF" w:rsidRPr="00532AA0" w:rsidRDefault="00A939DF" w:rsidP="00A939DF">
      <w:pPr>
        <w:pStyle w:val="Kop2"/>
        <w:rPr>
          <w:lang w:val="nl-NL"/>
        </w:rPr>
      </w:pPr>
      <w:r>
        <w:rPr>
          <w:lang w:val="nl-NL"/>
        </w:rPr>
        <w:lastRenderedPageBreak/>
        <w:t>Verenigingspel</w:t>
      </w:r>
      <w:r w:rsidR="00357FAF">
        <w:rPr>
          <w:lang w:val="nl-NL"/>
        </w:rPr>
        <w:t>: Adje of watje</w:t>
      </w:r>
    </w:p>
    <w:p w:rsidR="00A939DF" w:rsidRPr="00532AA0" w:rsidRDefault="00A939DF" w:rsidP="00A939DF">
      <w:pPr>
        <w:rPr>
          <w:lang w:val="nl-NL"/>
        </w:rPr>
      </w:pPr>
      <w:r w:rsidRPr="00532AA0">
        <w:rPr>
          <w:rStyle w:val="Nadruk"/>
          <w:lang w:val="nl-NL"/>
        </w:rPr>
        <w:t>Locatie</w:t>
      </w:r>
      <w:r w:rsidRPr="00532AA0">
        <w:rPr>
          <w:lang w:val="nl-NL"/>
        </w:rPr>
        <w:t>: Fitlink</w:t>
      </w:r>
    </w:p>
    <w:p w:rsidR="00A939DF" w:rsidRPr="00532AA0" w:rsidRDefault="00A939DF" w:rsidP="00A939DF">
      <w:pPr>
        <w:rPr>
          <w:lang w:val="nl-NL"/>
        </w:rPr>
      </w:pPr>
    </w:p>
    <w:p w:rsidR="00A939DF" w:rsidRPr="00532AA0" w:rsidRDefault="00A939DF" w:rsidP="00A939DF">
      <w:pPr>
        <w:rPr>
          <w:lang w:val="nl-NL"/>
        </w:rPr>
      </w:pPr>
      <w:r w:rsidRPr="00532AA0">
        <w:rPr>
          <w:rStyle w:val="Nadruk"/>
          <w:lang w:val="nl-NL"/>
        </w:rPr>
        <w:t>Startuur</w:t>
      </w:r>
      <w:r w:rsidRPr="00532AA0">
        <w:rPr>
          <w:lang w:val="nl-NL"/>
        </w:rPr>
        <w:t>: 2</w:t>
      </w:r>
      <w:r>
        <w:rPr>
          <w:lang w:val="nl-NL"/>
        </w:rPr>
        <w:t>1</w:t>
      </w:r>
      <w:r w:rsidRPr="00532AA0">
        <w:rPr>
          <w:lang w:val="nl-NL"/>
        </w:rPr>
        <w:t>u00</w:t>
      </w:r>
    </w:p>
    <w:p w:rsidR="00A939DF" w:rsidRPr="00532AA0" w:rsidRDefault="00A939DF" w:rsidP="00A939DF">
      <w:pPr>
        <w:rPr>
          <w:lang w:val="nl-NL"/>
        </w:rPr>
      </w:pPr>
    </w:p>
    <w:p w:rsidR="00A939DF" w:rsidRDefault="00A939DF" w:rsidP="00A939DF">
      <w:pPr>
        <w:rPr>
          <w:lang w:val="nl-NL"/>
        </w:rPr>
      </w:pPr>
      <w:r w:rsidRPr="00532AA0">
        <w:rPr>
          <w:rStyle w:val="Nadruk"/>
          <w:lang w:val="nl-NL"/>
        </w:rPr>
        <w:t>Activiteitsverantwoordelijke</w:t>
      </w:r>
      <w:r w:rsidRPr="00532AA0">
        <w:rPr>
          <w:lang w:val="nl-NL"/>
        </w:rPr>
        <w:t xml:space="preserve">: </w:t>
      </w:r>
      <w:proofErr w:type="spellStart"/>
      <w:r>
        <w:rPr>
          <w:lang w:val="nl-NL"/>
        </w:rPr>
        <w:t>Britta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Cerneels</w:t>
      </w:r>
      <w:proofErr w:type="spellEnd"/>
    </w:p>
    <w:p w:rsidR="00A939DF" w:rsidRPr="00532AA0" w:rsidRDefault="00A939DF" w:rsidP="00A939DF">
      <w:pPr>
        <w:rPr>
          <w:lang w:val="nl-NL"/>
        </w:rPr>
      </w:pPr>
      <w:r>
        <w:rPr>
          <w:rStyle w:val="Nadruk"/>
          <w:lang w:val="nl-NL"/>
        </w:rPr>
        <w:tab/>
        <w:t>Spelleiders</w:t>
      </w:r>
      <w:r w:rsidRPr="00A939DF">
        <w:t>:</w:t>
      </w:r>
      <w:r>
        <w:rPr>
          <w:lang w:val="nl-NL"/>
        </w:rPr>
        <w:t xml:space="preserve"> Yves </w:t>
      </w:r>
      <w:proofErr w:type="spellStart"/>
      <w:r>
        <w:rPr>
          <w:lang w:val="nl-NL"/>
        </w:rPr>
        <w:t>Vanmontfort</w:t>
      </w:r>
      <w:proofErr w:type="spellEnd"/>
      <w:r>
        <w:rPr>
          <w:lang w:val="nl-NL"/>
        </w:rPr>
        <w:t xml:space="preserve"> &amp; Benito Lo </w:t>
      </w:r>
      <w:proofErr w:type="spellStart"/>
      <w:r>
        <w:rPr>
          <w:lang w:val="nl-NL"/>
        </w:rPr>
        <w:t>Bue</w:t>
      </w:r>
      <w:proofErr w:type="spellEnd"/>
    </w:p>
    <w:p w:rsidR="00104CF7" w:rsidRPr="00104CF7" w:rsidRDefault="00104CF7" w:rsidP="00104CF7">
      <w:pPr>
        <w:ind w:left="0"/>
        <w:rPr>
          <w:lang w:val="nl-NL"/>
        </w:rPr>
      </w:pPr>
    </w:p>
    <w:p w:rsidR="00D96875" w:rsidRDefault="00D96875" w:rsidP="00A939DF">
      <w:pPr>
        <w:pStyle w:val="Kop3"/>
        <w:rPr>
          <w:lang w:val="nl-NL"/>
        </w:rPr>
      </w:pPr>
      <w:r>
        <w:rPr>
          <w:lang w:val="nl-NL"/>
        </w:rPr>
        <w:t>Shiftenlijst</w:t>
      </w:r>
    </w:p>
    <w:p w:rsidR="00D96875" w:rsidRPr="00D96875" w:rsidRDefault="00D96875" w:rsidP="00D96875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2014343" cy="1609342"/>
            <wp:effectExtent l="0" t="0" r="508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19-03-23 om 13.38.2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343" cy="16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DF" w:rsidRPr="00532AA0" w:rsidRDefault="00A939DF" w:rsidP="00A939DF">
      <w:pPr>
        <w:pStyle w:val="Kop3"/>
        <w:rPr>
          <w:lang w:val="nl-NL"/>
        </w:rPr>
      </w:pPr>
      <w:r w:rsidRPr="00532AA0">
        <w:rPr>
          <w:lang w:val="nl-NL"/>
        </w:rPr>
        <w:t>Extra</w:t>
      </w:r>
    </w:p>
    <w:p w:rsidR="00104CF7" w:rsidRPr="00532AA0" w:rsidRDefault="00104CF7" w:rsidP="00104CF7">
      <w:pPr>
        <w:rPr>
          <w:lang w:val="nl-NL"/>
        </w:rPr>
      </w:pPr>
      <w:r w:rsidRPr="00532AA0">
        <w:rPr>
          <w:lang w:val="nl-NL"/>
        </w:rPr>
        <w:t>Iedereen is gezamenlijk verantwoordelijk voor het vlotte verloop van de cantus.</w:t>
      </w:r>
    </w:p>
    <w:p w:rsidR="00104CF7" w:rsidRPr="00532AA0" w:rsidRDefault="00104CF7" w:rsidP="00104CF7">
      <w:pPr>
        <w:rPr>
          <w:lang w:val="nl-NL"/>
        </w:rPr>
      </w:pPr>
      <w:r w:rsidRPr="00532AA0">
        <w:rPr>
          <w:lang w:val="nl-NL"/>
        </w:rPr>
        <w:t>Dit beteken</w:t>
      </w:r>
      <w:r>
        <w:rPr>
          <w:lang w:val="nl-NL"/>
        </w:rPr>
        <w:t>t</w:t>
      </w:r>
      <w:r w:rsidRPr="00532AA0">
        <w:rPr>
          <w:lang w:val="nl-NL"/>
        </w:rPr>
        <w:t xml:space="preserve"> dat er constant 1 iemand moet tappen en 1 </w:t>
      </w:r>
      <w:proofErr w:type="gramStart"/>
      <w:r w:rsidRPr="00532AA0">
        <w:rPr>
          <w:lang w:val="nl-NL"/>
        </w:rPr>
        <w:t>a</w:t>
      </w:r>
      <w:proofErr w:type="gramEnd"/>
      <w:r w:rsidRPr="00532AA0">
        <w:rPr>
          <w:lang w:val="nl-NL"/>
        </w:rPr>
        <w:t xml:space="preserve"> 2 personen rondgaan met het bier.</w:t>
      </w:r>
    </w:p>
    <w:p w:rsidR="00104CF7" w:rsidRPr="00532AA0" w:rsidRDefault="00104CF7" w:rsidP="00104CF7">
      <w:pPr>
        <w:rPr>
          <w:lang w:val="nl-NL"/>
        </w:rPr>
      </w:pPr>
      <w:r w:rsidRPr="00532AA0">
        <w:rPr>
          <w:lang w:val="nl-NL"/>
        </w:rPr>
        <w:t>Wissel elkaar regelmatig af zodat iedereen even gewerkt heeft en toch ook iedereen van de cantus kan genieten.</w:t>
      </w:r>
    </w:p>
    <w:p w:rsidR="00F133FD" w:rsidRPr="00104CF7" w:rsidRDefault="00F133FD">
      <w:pPr>
        <w:spacing w:after="200" w:line="312" w:lineRule="auto"/>
        <w:rPr>
          <w:lang w:val="nl-NL"/>
        </w:rPr>
      </w:pPr>
    </w:p>
    <w:p w:rsidR="00A61371" w:rsidRDefault="00A61371">
      <w:pPr>
        <w:spacing w:after="200" w:line="312" w:lineRule="auto"/>
        <w:ind w:left="0"/>
      </w:pPr>
      <w:r>
        <w:br w:type="page"/>
      </w:r>
    </w:p>
    <w:p w:rsidR="00A61371" w:rsidRPr="00532AA0" w:rsidRDefault="00A61371" w:rsidP="00A61371">
      <w:pPr>
        <w:pStyle w:val="Kop2"/>
        <w:rPr>
          <w:lang w:val="nl-NL"/>
        </w:rPr>
      </w:pPr>
      <w:r>
        <w:rPr>
          <w:lang w:val="nl-NL"/>
        </w:rPr>
        <w:lastRenderedPageBreak/>
        <w:t>Afterparty</w:t>
      </w:r>
    </w:p>
    <w:p w:rsidR="00A61371" w:rsidRPr="00532AA0" w:rsidRDefault="00A61371" w:rsidP="00A61371">
      <w:pPr>
        <w:rPr>
          <w:lang w:val="nl-NL"/>
        </w:rPr>
      </w:pPr>
      <w:r w:rsidRPr="00532AA0">
        <w:rPr>
          <w:rStyle w:val="Nadruk"/>
          <w:lang w:val="nl-NL"/>
        </w:rPr>
        <w:t>Locatie</w:t>
      </w:r>
      <w:r w:rsidRPr="00532AA0">
        <w:rPr>
          <w:lang w:val="nl-NL"/>
        </w:rPr>
        <w:t>: Fitlink</w:t>
      </w:r>
    </w:p>
    <w:p w:rsidR="00A61371" w:rsidRPr="00532AA0" w:rsidRDefault="00A61371" w:rsidP="00A61371">
      <w:pPr>
        <w:rPr>
          <w:lang w:val="nl-NL"/>
        </w:rPr>
      </w:pPr>
    </w:p>
    <w:p w:rsidR="00A61371" w:rsidRPr="00532AA0" w:rsidRDefault="00A61371" w:rsidP="00A61371">
      <w:pPr>
        <w:rPr>
          <w:lang w:val="nl-NL"/>
        </w:rPr>
      </w:pPr>
      <w:r w:rsidRPr="00532AA0">
        <w:rPr>
          <w:rStyle w:val="Nadruk"/>
          <w:lang w:val="nl-NL"/>
        </w:rPr>
        <w:t>Startuur</w:t>
      </w:r>
      <w:r w:rsidRPr="00532AA0">
        <w:rPr>
          <w:lang w:val="nl-NL"/>
        </w:rPr>
        <w:t>: 2</w:t>
      </w:r>
      <w:r>
        <w:rPr>
          <w:lang w:val="nl-NL"/>
        </w:rPr>
        <w:t>3</w:t>
      </w:r>
      <w:r w:rsidRPr="00532AA0">
        <w:rPr>
          <w:lang w:val="nl-NL"/>
        </w:rPr>
        <w:t>u00</w:t>
      </w:r>
    </w:p>
    <w:p w:rsidR="00A61371" w:rsidRPr="00532AA0" w:rsidRDefault="00A61371" w:rsidP="00A61371">
      <w:pPr>
        <w:rPr>
          <w:lang w:val="nl-NL"/>
        </w:rPr>
      </w:pPr>
    </w:p>
    <w:p w:rsidR="00A61371" w:rsidRDefault="00A61371" w:rsidP="00A61371">
      <w:pPr>
        <w:rPr>
          <w:lang w:val="nl-NL"/>
        </w:rPr>
      </w:pPr>
      <w:r w:rsidRPr="00532AA0">
        <w:rPr>
          <w:rStyle w:val="Nadruk"/>
          <w:lang w:val="nl-NL"/>
        </w:rPr>
        <w:t>Activiteitsverantwoordelijke</w:t>
      </w:r>
      <w:r w:rsidRPr="00532AA0">
        <w:rPr>
          <w:lang w:val="nl-NL"/>
        </w:rPr>
        <w:t xml:space="preserve">: </w:t>
      </w:r>
      <w:r>
        <w:rPr>
          <w:lang w:val="nl-NL"/>
        </w:rPr>
        <w:t xml:space="preserve">Cis </w:t>
      </w:r>
      <w:proofErr w:type="spellStart"/>
      <w:r>
        <w:rPr>
          <w:lang w:val="nl-NL"/>
        </w:rPr>
        <w:t>Schraeyen</w:t>
      </w:r>
      <w:proofErr w:type="spellEnd"/>
    </w:p>
    <w:p w:rsidR="00A61371" w:rsidRPr="00104CF7" w:rsidRDefault="00A61371" w:rsidP="00A61371">
      <w:pPr>
        <w:ind w:left="0"/>
        <w:rPr>
          <w:lang w:val="nl-NL"/>
        </w:rPr>
      </w:pPr>
    </w:p>
    <w:p w:rsidR="00A61371" w:rsidRDefault="00A61371" w:rsidP="00A61371">
      <w:pPr>
        <w:pStyle w:val="Kop3"/>
        <w:rPr>
          <w:lang w:val="nl-NL"/>
        </w:rPr>
      </w:pPr>
      <w:r>
        <w:rPr>
          <w:lang w:val="nl-NL"/>
        </w:rPr>
        <w:t>Shiftenlijst</w:t>
      </w:r>
    </w:p>
    <w:p w:rsidR="00A61371" w:rsidRDefault="00A61371" w:rsidP="00A61371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3868146" cy="1807663"/>
            <wp:effectExtent l="0" t="0" r="5715" b="0"/>
            <wp:docPr id="72" name="Afbeelding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Schermafbeelding 2019-03-20 om 21.58.3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146" cy="180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18" w:rsidRPr="00A61371" w:rsidRDefault="002B6318" w:rsidP="00A61371">
      <w:pPr>
        <w:rPr>
          <w:lang w:val="nl-NL"/>
        </w:rPr>
      </w:pPr>
    </w:p>
    <w:p w:rsidR="00A61371" w:rsidRPr="00532AA0" w:rsidRDefault="00A61371" w:rsidP="00A61371">
      <w:pPr>
        <w:pStyle w:val="Kop3"/>
        <w:rPr>
          <w:lang w:val="nl-NL"/>
        </w:rPr>
      </w:pPr>
      <w:r w:rsidRPr="00532AA0">
        <w:rPr>
          <w:lang w:val="nl-NL"/>
        </w:rPr>
        <w:t>Extra</w:t>
      </w:r>
    </w:p>
    <w:p w:rsidR="00063DE4" w:rsidRPr="00363A93" w:rsidRDefault="00063DE4">
      <w:pPr>
        <w:spacing w:after="200" w:line="312" w:lineRule="auto"/>
        <w:rPr>
          <w:rFonts w:eastAsiaTheme="majorEastAsia" w:cstheme="majorBidi"/>
          <w:b/>
          <w:caps/>
          <w:color w:val="2A2A2A" w:themeColor="text2"/>
          <w:sz w:val="48"/>
          <w:szCs w:val="32"/>
        </w:rPr>
      </w:pPr>
      <w:r w:rsidRPr="00363A93">
        <w:br w:type="page"/>
      </w:r>
    </w:p>
    <w:p w:rsidR="00620C1E" w:rsidRDefault="00620C1E" w:rsidP="00F30633">
      <w:pPr>
        <w:pStyle w:val="Kop1"/>
        <w:rPr>
          <w:lang w:val="nl-NL"/>
        </w:rPr>
      </w:pPr>
      <w:bookmarkStart w:id="9" w:name="_Toc4009643"/>
    </w:p>
    <w:p w:rsidR="00620C1E" w:rsidRDefault="00620C1E" w:rsidP="00F30633">
      <w:pPr>
        <w:pStyle w:val="Kop1"/>
        <w:rPr>
          <w:lang w:val="nl-NL"/>
        </w:rPr>
      </w:pPr>
    </w:p>
    <w:p w:rsidR="00620C1E" w:rsidRDefault="00620C1E" w:rsidP="00F30633">
      <w:pPr>
        <w:pStyle w:val="Kop1"/>
        <w:rPr>
          <w:lang w:val="nl-NL"/>
        </w:rPr>
      </w:pPr>
    </w:p>
    <w:p w:rsidR="00620C1E" w:rsidRDefault="00620C1E" w:rsidP="00F30633">
      <w:pPr>
        <w:pStyle w:val="Kop1"/>
        <w:rPr>
          <w:lang w:val="nl-NL"/>
        </w:rPr>
      </w:pPr>
    </w:p>
    <w:p w:rsidR="00F30633" w:rsidRPr="00532AA0" w:rsidRDefault="00F30633" w:rsidP="00F30633">
      <w:pPr>
        <w:pStyle w:val="Kop1"/>
        <w:rPr>
          <w:lang w:val="nl-NL"/>
        </w:rPr>
      </w:pPr>
      <w:r w:rsidRPr="00532AA0">
        <w:rPr>
          <w:lang w:val="nl-NL"/>
        </w:rPr>
        <w:t>Donderdag</w:t>
      </w:r>
      <w:bookmarkEnd w:id="9"/>
    </w:p>
    <w:p w:rsidR="00620C1E" w:rsidRDefault="00620C1E">
      <w:pPr>
        <w:spacing w:after="200" w:line="312" w:lineRule="auto"/>
        <w:ind w:left="0"/>
        <w:rPr>
          <w:rFonts w:cstheme="majorBidi"/>
          <w:b/>
          <w:caps/>
          <w:color w:val="2A2A2A" w:themeColor="text2"/>
          <w:sz w:val="28"/>
          <w:szCs w:val="26"/>
          <w:lang w:val="nl-NL"/>
        </w:rPr>
      </w:pPr>
      <w:bookmarkStart w:id="10" w:name="_Toc4009644"/>
      <w:r>
        <w:rPr>
          <w:lang w:val="nl-NL"/>
        </w:rPr>
        <w:br w:type="page"/>
      </w:r>
    </w:p>
    <w:p w:rsidR="00620C1E" w:rsidRPr="00532AA0" w:rsidRDefault="00DF0320" w:rsidP="00620C1E">
      <w:pPr>
        <w:pStyle w:val="Kop2"/>
        <w:rPr>
          <w:lang w:val="nl-NL"/>
        </w:rPr>
      </w:pPr>
      <w:bookmarkStart w:id="11" w:name="_Toc4009646"/>
      <w:bookmarkEnd w:id="10"/>
      <w:r>
        <w:rPr>
          <w:lang w:val="nl-NL"/>
        </w:rPr>
        <w:lastRenderedPageBreak/>
        <w:t>UPPERDARE</w:t>
      </w:r>
    </w:p>
    <w:p w:rsidR="00620C1E" w:rsidRPr="00532AA0" w:rsidRDefault="00620C1E" w:rsidP="00620C1E">
      <w:pPr>
        <w:rPr>
          <w:lang w:val="nl-NL"/>
        </w:rPr>
      </w:pPr>
      <w:r w:rsidRPr="00532AA0">
        <w:rPr>
          <w:rStyle w:val="Nadruk"/>
          <w:lang w:val="nl-NL"/>
        </w:rPr>
        <w:t>Locatie</w:t>
      </w:r>
      <w:r w:rsidRPr="00532AA0">
        <w:rPr>
          <w:lang w:val="nl-NL"/>
        </w:rPr>
        <w:t>: Fitlink</w:t>
      </w:r>
    </w:p>
    <w:p w:rsidR="00620C1E" w:rsidRPr="00532AA0" w:rsidRDefault="00620C1E" w:rsidP="00620C1E">
      <w:pPr>
        <w:rPr>
          <w:lang w:val="nl-NL"/>
        </w:rPr>
      </w:pPr>
    </w:p>
    <w:p w:rsidR="00620C1E" w:rsidRPr="00532AA0" w:rsidRDefault="00620C1E" w:rsidP="00620C1E">
      <w:pPr>
        <w:rPr>
          <w:lang w:val="nl-NL"/>
        </w:rPr>
      </w:pPr>
      <w:r w:rsidRPr="00532AA0">
        <w:rPr>
          <w:rStyle w:val="Nadruk"/>
          <w:lang w:val="nl-NL"/>
        </w:rPr>
        <w:t>Startuur</w:t>
      </w:r>
      <w:r w:rsidRPr="00532AA0">
        <w:rPr>
          <w:lang w:val="nl-NL"/>
        </w:rPr>
        <w:t xml:space="preserve">: </w:t>
      </w:r>
      <w:r w:rsidR="00DF0320">
        <w:rPr>
          <w:lang w:val="nl-NL"/>
        </w:rPr>
        <w:t>16u00</w:t>
      </w:r>
    </w:p>
    <w:p w:rsidR="00620C1E" w:rsidRPr="00532AA0" w:rsidRDefault="00620C1E" w:rsidP="00620C1E">
      <w:pPr>
        <w:rPr>
          <w:lang w:val="nl-NL"/>
        </w:rPr>
      </w:pPr>
    </w:p>
    <w:p w:rsidR="00620C1E" w:rsidRDefault="00620C1E" w:rsidP="00620C1E">
      <w:pPr>
        <w:rPr>
          <w:lang w:val="nl-NL"/>
        </w:rPr>
      </w:pPr>
      <w:r w:rsidRPr="00532AA0">
        <w:rPr>
          <w:rStyle w:val="Nadruk"/>
          <w:lang w:val="nl-NL"/>
        </w:rPr>
        <w:t>Activiteitsverantwoordelijke</w:t>
      </w:r>
      <w:r w:rsidRPr="00532AA0">
        <w:rPr>
          <w:lang w:val="nl-NL"/>
        </w:rPr>
        <w:t xml:space="preserve">: </w:t>
      </w:r>
      <w:r w:rsidR="00DF0320">
        <w:rPr>
          <w:lang w:val="nl-NL"/>
        </w:rPr>
        <w:t xml:space="preserve">Sarah </w:t>
      </w:r>
      <w:proofErr w:type="spellStart"/>
      <w:r w:rsidR="00DF0320">
        <w:rPr>
          <w:lang w:val="nl-NL"/>
        </w:rPr>
        <w:t>Légère</w:t>
      </w:r>
      <w:proofErr w:type="spellEnd"/>
    </w:p>
    <w:p w:rsidR="00620C1E" w:rsidRPr="00A61371" w:rsidRDefault="00620C1E" w:rsidP="00DF0320">
      <w:pPr>
        <w:ind w:left="0"/>
        <w:rPr>
          <w:lang w:val="nl-NL"/>
        </w:rPr>
      </w:pPr>
    </w:p>
    <w:p w:rsidR="00620C1E" w:rsidRDefault="00620C1E" w:rsidP="00620C1E">
      <w:pPr>
        <w:pStyle w:val="Kop3"/>
        <w:rPr>
          <w:lang w:val="nl-NL"/>
        </w:rPr>
      </w:pPr>
      <w:r w:rsidRPr="00532AA0">
        <w:rPr>
          <w:lang w:val="nl-NL"/>
        </w:rPr>
        <w:t>Extra</w:t>
      </w:r>
    </w:p>
    <w:p w:rsidR="00DF0320" w:rsidRDefault="00DF0320">
      <w:pPr>
        <w:spacing w:after="200" w:line="312" w:lineRule="auto"/>
        <w:ind w:left="0"/>
        <w:rPr>
          <w:lang w:val="nl-NL"/>
        </w:rPr>
      </w:pPr>
      <w:r>
        <w:rPr>
          <w:lang w:val="nl-NL"/>
        </w:rPr>
        <w:tab/>
        <w:t xml:space="preserve">Zorg dat iedereen drank heeft, verder </w:t>
      </w:r>
      <w:proofErr w:type="spellStart"/>
      <w:r>
        <w:rPr>
          <w:lang w:val="nl-NL"/>
        </w:rPr>
        <w:t>sit</w:t>
      </w:r>
      <w:proofErr w:type="spellEnd"/>
      <w:r>
        <w:rPr>
          <w:lang w:val="nl-NL"/>
        </w:rPr>
        <w:t xml:space="preserve"> down and </w:t>
      </w:r>
      <w:proofErr w:type="spellStart"/>
      <w:r>
        <w:rPr>
          <w:lang w:val="nl-NL"/>
        </w:rPr>
        <w:t>enjoy</w:t>
      </w:r>
      <w:proofErr w:type="spellEnd"/>
      <w:r>
        <w:rPr>
          <w:lang w:val="nl-NL"/>
        </w:rPr>
        <w:t>!</w:t>
      </w:r>
      <w:r>
        <w:rPr>
          <w:lang w:val="nl-NL"/>
        </w:rPr>
        <w:br w:type="page"/>
      </w:r>
    </w:p>
    <w:p w:rsidR="00DF0320" w:rsidRPr="00C67C90" w:rsidRDefault="00C67C90" w:rsidP="00DF0320">
      <w:pPr>
        <w:pStyle w:val="Kop2"/>
        <w:rPr>
          <w:lang w:val="en-US"/>
        </w:rPr>
      </w:pPr>
      <w:r w:rsidRPr="00C67C90">
        <w:rPr>
          <w:lang w:val="en-US"/>
        </w:rPr>
        <w:lastRenderedPageBreak/>
        <w:t>Swaffel on the beach T</w:t>
      </w:r>
      <w:r>
        <w:rPr>
          <w:lang w:val="en-US"/>
        </w:rPr>
        <w:t>d</w:t>
      </w:r>
    </w:p>
    <w:p w:rsidR="00DF0320" w:rsidRPr="008B1C5B" w:rsidRDefault="00DF0320" w:rsidP="00DF0320">
      <w:pPr>
        <w:rPr>
          <w:lang w:val="en-US"/>
        </w:rPr>
      </w:pPr>
      <w:proofErr w:type="spellStart"/>
      <w:r w:rsidRPr="008B1C5B">
        <w:rPr>
          <w:rStyle w:val="Nadruk"/>
          <w:lang w:val="en-US"/>
        </w:rPr>
        <w:t>Locatie</w:t>
      </w:r>
      <w:proofErr w:type="spellEnd"/>
      <w:r w:rsidRPr="008B1C5B">
        <w:rPr>
          <w:lang w:val="en-US"/>
        </w:rPr>
        <w:t>: Fitlink</w:t>
      </w:r>
    </w:p>
    <w:p w:rsidR="00DF0320" w:rsidRPr="008B1C5B" w:rsidRDefault="00DF0320" w:rsidP="00DF0320">
      <w:pPr>
        <w:rPr>
          <w:lang w:val="en-US"/>
        </w:rPr>
      </w:pPr>
    </w:p>
    <w:p w:rsidR="00DF0320" w:rsidRPr="00532AA0" w:rsidRDefault="00DF0320" w:rsidP="00DF0320">
      <w:pPr>
        <w:rPr>
          <w:lang w:val="nl-NL"/>
        </w:rPr>
      </w:pPr>
      <w:r w:rsidRPr="00532AA0">
        <w:rPr>
          <w:rStyle w:val="Nadruk"/>
          <w:lang w:val="nl-NL"/>
        </w:rPr>
        <w:t>Startuur</w:t>
      </w:r>
      <w:r w:rsidRPr="00532AA0">
        <w:rPr>
          <w:lang w:val="nl-NL"/>
        </w:rPr>
        <w:t xml:space="preserve">: </w:t>
      </w:r>
      <w:r w:rsidR="00C67C90">
        <w:rPr>
          <w:lang w:val="nl-NL"/>
        </w:rPr>
        <w:t xml:space="preserve">Opbouw na de </w:t>
      </w:r>
      <w:proofErr w:type="spellStart"/>
      <w:r w:rsidR="00C67C90">
        <w:rPr>
          <w:lang w:val="nl-NL"/>
        </w:rPr>
        <w:t>Upperdare</w:t>
      </w:r>
      <w:proofErr w:type="spellEnd"/>
    </w:p>
    <w:p w:rsidR="00DF0320" w:rsidRPr="00532AA0" w:rsidRDefault="00DF0320" w:rsidP="00DF0320">
      <w:pPr>
        <w:rPr>
          <w:lang w:val="nl-NL"/>
        </w:rPr>
      </w:pPr>
    </w:p>
    <w:p w:rsidR="00DF0320" w:rsidRDefault="00DF0320" w:rsidP="00DF0320">
      <w:pPr>
        <w:rPr>
          <w:lang w:val="nl-NL"/>
        </w:rPr>
      </w:pPr>
      <w:r w:rsidRPr="00532AA0">
        <w:rPr>
          <w:rStyle w:val="Nadruk"/>
          <w:lang w:val="nl-NL"/>
        </w:rPr>
        <w:t>Activiteitsverantwoordelijke</w:t>
      </w:r>
      <w:r w:rsidRPr="00532AA0">
        <w:rPr>
          <w:lang w:val="nl-NL"/>
        </w:rPr>
        <w:t xml:space="preserve">: </w:t>
      </w:r>
      <w:r w:rsidR="00C67C90">
        <w:rPr>
          <w:lang w:val="nl-NL"/>
        </w:rPr>
        <w:t xml:space="preserve">Yves </w:t>
      </w:r>
      <w:proofErr w:type="spellStart"/>
      <w:r w:rsidR="00C67C90">
        <w:rPr>
          <w:lang w:val="nl-NL"/>
        </w:rPr>
        <w:t>Vanmontfort</w:t>
      </w:r>
      <w:proofErr w:type="spellEnd"/>
      <w:r w:rsidR="00C67C90">
        <w:rPr>
          <w:lang w:val="nl-NL"/>
        </w:rPr>
        <w:t xml:space="preserve"> &amp; Arno </w:t>
      </w:r>
      <w:proofErr w:type="spellStart"/>
      <w:r w:rsidR="00C67C90">
        <w:rPr>
          <w:lang w:val="nl-NL"/>
        </w:rPr>
        <w:t>Geutjens</w:t>
      </w:r>
      <w:proofErr w:type="spellEnd"/>
    </w:p>
    <w:p w:rsidR="00DF0320" w:rsidRPr="00104CF7" w:rsidRDefault="00DF0320" w:rsidP="00DF0320">
      <w:pPr>
        <w:ind w:left="0"/>
        <w:rPr>
          <w:lang w:val="nl-NL"/>
        </w:rPr>
      </w:pPr>
    </w:p>
    <w:p w:rsidR="00DF0320" w:rsidRDefault="00DF0320" w:rsidP="00DF0320">
      <w:pPr>
        <w:pStyle w:val="Kop3"/>
        <w:rPr>
          <w:lang w:val="nl-NL"/>
        </w:rPr>
      </w:pPr>
      <w:r>
        <w:rPr>
          <w:lang w:val="nl-NL"/>
        </w:rPr>
        <w:t>Shiftenlijst</w:t>
      </w:r>
    </w:p>
    <w:p w:rsidR="00D34433" w:rsidRPr="00A61371" w:rsidRDefault="000829A3" w:rsidP="005D6DE2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8863965" cy="2238274"/>
            <wp:effectExtent l="0" t="0" r="635" b="0"/>
            <wp:docPr id="76" name="Afbeelding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Schermafbeelding 2019-03-20 om 22.03.2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223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A3" w:rsidRDefault="00DF0320" w:rsidP="000829A3">
      <w:pPr>
        <w:pStyle w:val="Kop3"/>
        <w:rPr>
          <w:lang w:val="nl-NL"/>
        </w:rPr>
      </w:pPr>
      <w:r w:rsidRPr="00532AA0">
        <w:rPr>
          <w:lang w:val="nl-NL"/>
        </w:rPr>
        <w:t>Extra</w:t>
      </w:r>
    </w:p>
    <w:p w:rsidR="00CB33DF" w:rsidRPr="008B1C5B" w:rsidRDefault="00170B40" w:rsidP="008B1C5B">
      <w:pPr>
        <w:rPr>
          <w:lang w:val="nl-NL"/>
        </w:rPr>
      </w:pPr>
      <w:r>
        <w:rPr>
          <w:lang w:val="nl-NL"/>
        </w:rPr>
        <w:t xml:space="preserve">Drank Duitsland -&gt; </w:t>
      </w:r>
      <w:r w:rsidRPr="00514B5F">
        <w:rPr>
          <w:highlight w:val="yellow"/>
          <w:lang w:val="nl-NL"/>
        </w:rPr>
        <w:t>Jonathan</w:t>
      </w:r>
    </w:p>
    <w:p w:rsidR="00B66818" w:rsidRDefault="00B66818" w:rsidP="00514B5F">
      <w:pPr>
        <w:pStyle w:val="Kop3"/>
        <w:rPr>
          <w:lang w:val="nl-NL"/>
        </w:rPr>
      </w:pPr>
      <w:r>
        <w:rPr>
          <w:lang w:val="nl-NL"/>
        </w:rPr>
        <w:t>Benodigdheden</w:t>
      </w:r>
    </w:p>
    <w:p w:rsidR="00CF2341" w:rsidRPr="00514B5F" w:rsidRDefault="00B66818" w:rsidP="00FC7A04">
      <w:pPr>
        <w:rPr>
          <w:highlight w:val="yellow"/>
          <w:lang w:val="nl-NL"/>
        </w:rPr>
      </w:pPr>
      <w:r>
        <w:rPr>
          <w:lang w:val="nl-NL"/>
        </w:rPr>
        <w:t>Waterpistolen</w:t>
      </w:r>
      <w:r w:rsidR="00CF2341">
        <w:rPr>
          <w:lang w:val="nl-NL"/>
        </w:rPr>
        <w:t xml:space="preserve"> -&gt; </w:t>
      </w:r>
      <w:r w:rsidR="00CF2341" w:rsidRPr="00514B5F">
        <w:rPr>
          <w:highlight w:val="yellow"/>
          <w:lang w:val="nl-NL"/>
        </w:rPr>
        <w:t>Action of iemand thuis?</w:t>
      </w:r>
    </w:p>
    <w:p w:rsidR="00514B5F" w:rsidRDefault="00CF2341" w:rsidP="00FC7A04">
      <w:pPr>
        <w:rPr>
          <w:lang w:val="nl-NL"/>
        </w:rPr>
      </w:pPr>
      <w:r>
        <w:rPr>
          <w:lang w:val="nl-NL"/>
        </w:rPr>
        <w:t>Versiering bv. Palmbomen, bloemenkransen</w:t>
      </w:r>
    </w:p>
    <w:p w:rsidR="008E752C" w:rsidRPr="000829A3" w:rsidRDefault="00514B5F" w:rsidP="00FC7A04">
      <w:pPr>
        <w:rPr>
          <w:rFonts w:eastAsiaTheme="majorEastAsia" w:cstheme="majorBidi"/>
          <w:b/>
          <w:color w:val="DC6206" w:themeColor="accent3" w:themeShade="BF"/>
          <w:lang w:val="nl-NL"/>
        </w:rPr>
      </w:pPr>
      <w:r>
        <w:rPr>
          <w:lang w:val="nl-NL"/>
        </w:rPr>
        <w:t>Posters uit P-</w:t>
      </w:r>
      <w:proofErr w:type="spellStart"/>
      <w:r>
        <w:rPr>
          <w:lang w:val="nl-NL"/>
        </w:rPr>
        <w:t>magazien</w:t>
      </w:r>
      <w:proofErr w:type="spellEnd"/>
      <w:r>
        <w:rPr>
          <w:lang w:val="nl-NL"/>
        </w:rPr>
        <w:t xml:space="preserve"> en Playboy bijhouden -&gt; </w:t>
      </w:r>
      <w:r w:rsidRPr="00514B5F">
        <w:rPr>
          <w:highlight w:val="yellow"/>
          <w:lang w:val="nl-NL"/>
        </w:rPr>
        <w:t>Michiel</w:t>
      </w:r>
      <w:r w:rsidR="000829A3">
        <w:rPr>
          <w:lang w:val="nl-NL"/>
        </w:rPr>
        <w:tab/>
      </w:r>
      <w:r w:rsidR="008E752C">
        <w:rPr>
          <w:lang w:val="nl-NL"/>
        </w:rPr>
        <w:br w:type="page"/>
      </w:r>
    </w:p>
    <w:p w:rsidR="008E752C" w:rsidRDefault="008E752C" w:rsidP="00F30633">
      <w:pPr>
        <w:pStyle w:val="Kop1"/>
        <w:rPr>
          <w:lang w:val="nl-NL"/>
        </w:rPr>
      </w:pPr>
    </w:p>
    <w:p w:rsidR="008E752C" w:rsidRDefault="008E752C" w:rsidP="00F30633">
      <w:pPr>
        <w:pStyle w:val="Kop1"/>
        <w:rPr>
          <w:lang w:val="nl-NL"/>
        </w:rPr>
      </w:pPr>
    </w:p>
    <w:p w:rsidR="008E752C" w:rsidRDefault="008E752C" w:rsidP="00F30633">
      <w:pPr>
        <w:pStyle w:val="Kop1"/>
        <w:rPr>
          <w:lang w:val="nl-NL"/>
        </w:rPr>
      </w:pPr>
    </w:p>
    <w:p w:rsidR="008E752C" w:rsidRDefault="008E752C" w:rsidP="00F30633">
      <w:pPr>
        <w:pStyle w:val="Kop1"/>
        <w:rPr>
          <w:lang w:val="nl-NL"/>
        </w:rPr>
      </w:pPr>
    </w:p>
    <w:p w:rsidR="008E752C" w:rsidRDefault="008E752C" w:rsidP="00F30633">
      <w:pPr>
        <w:pStyle w:val="Kop1"/>
        <w:rPr>
          <w:lang w:val="nl-NL"/>
        </w:rPr>
      </w:pPr>
    </w:p>
    <w:p w:rsidR="00F30633" w:rsidRPr="00532AA0" w:rsidRDefault="00F30633" w:rsidP="00F30633">
      <w:pPr>
        <w:pStyle w:val="Kop1"/>
        <w:rPr>
          <w:lang w:val="nl-NL"/>
        </w:rPr>
      </w:pPr>
      <w:r w:rsidRPr="00532AA0">
        <w:rPr>
          <w:lang w:val="nl-NL"/>
        </w:rPr>
        <w:t>Vrijdag</w:t>
      </w:r>
      <w:bookmarkEnd w:id="11"/>
    </w:p>
    <w:p w:rsidR="008E752C" w:rsidRDefault="008E752C">
      <w:pPr>
        <w:spacing w:after="200" w:line="312" w:lineRule="auto"/>
        <w:ind w:left="0"/>
        <w:rPr>
          <w:rFonts w:cstheme="majorBidi"/>
          <w:b/>
          <w:caps/>
          <w:color w:val="2A2A2A" w:themeColor="text2"/>
          <w:sz w:val="28"/>
          <w:szCs w:val="26"/>
          <w:lang w:val="nl-NL"/>
        </w:rPr>
      </w:pPr>
      <w:bookmarkStart w:id="12" w:name="_Toc4009647"/>
      <w:r>
        <w:rPr>
          <w:lang w:val="nl-NL"/>
        </w:rPr>
        <w:br w:type="page"/>
      </w:r>
    </w:p>
    <w:bookmarkEnd w:id="12"/>
    <w:p w:rsidR="00ED12EC" w:rsidRPr="00532AA0" w:rsidRDefault="00ED12EC" w:rsidP="00ED12EC">
      <w:pPr>
        <w:pStyle w:val="Kop2"/>
        <w:rPr>
          <w:lang w:val="nl-NL"/>
        </w:rPr>
      </w:pPr>
      <w:r>
        <w:rPr>
          <w:lang w:val="nl-NL"/>
        </w:rPr>
        <w:lastRenderedPageBreak/>
        <w:t>Opbouw galabal</w:t>
      </w:r>
    </w:p>
    <w:p w:rsidR="00ED12EC" w:rsidRPr="00532AA0" w:rsidRDefault="00ED12EC" w:rsidP="00ED12EC">
      <w:pPr>
        <w:rPr>
          <w:lang w:val="nl-NL"/>
        </w:rPr>
      </w:pPr>
      <w:r w:rsidRPr="00532AA0">
        <w:rPr>
          <w:rStyle w:val="Nadruk"/>
          <w:lang w:val="nl-NL"/>
        </w:rPr>
        <w:t>Locatie</w:t>
      </w:r>
      <w:r w:rsidRPr="00532AA0">
        <w:rPr>
          <w:lang w:val="nl-NL"/>
        </w:rPr>
        <w:t xml:space="preserve">: </w:t>
      </w:r>
      <w:r>
        <w:rPr>
          <w:lang w:val="nl-NL"/>
        </w:rPr>
        <w:t>De Ploeg</w:t>
      </w:r>
    </w:p>
    <w:p w:rsidR="00ED12EC" w:rsidRPr="00532AA0" w:rsidRDefault="00ED12EC" w:rsidP="00ED12EC">
      <w:pPr>
        <w:rPr>
          <w:lang w:val="nl-NL"/>
        </w:rPr>
      </w:pPr>
    </w:p>
    <w:p w:rsidR="00ED12EC" w:rsidRPr="00532AA0" w:rsidRDefault="00ED12EC" w:rsidP="00ED12EC">
      <w:pPr>
        <w:rPr>
          <w:lang w:val="nl-NL"/>
        </w:rPr>
      </w:pPr>
      <w:r w:rsidRPr="00532AA0">
        <w:rPr>
          <w:rStyle w:val="Nadruk"/>
          <w:lang w:val="nl-NL"/>
        </w:rPr>
        <w:t>Startuur</w:t>
      </w:r>
      <w:r w:rsidRPr="00532AA0">
        <w:rPr>
          <w:lang w:val="nl-NL"/>
        </w:rPr>
        <w:t xml:space="preserve">: </w:t>
      </w:r>
      <w:r>
        <w:rPr>
          <w:lang w:val="nl-NL"/>
        </w:rPr>
        <w:t>14u00</w:t>
      </w:r>
    </w:p>
    <w:p w:rsidR="00ED12EC" w:rsidRPr="00532AA0" w:rsidRDefault="00ED12EC" w:rsidP="00ED12EC">
      <w:pPr>
        <w:rPr>
          <w:lang w:val="nl-NL"/>
        </w:rPr>
      </w:pPr>
    </w:p>
    <w:p w:rsidR="00ED12EC" w:rsidRDefault="00ED12EC" w:rsidP="00ED12EC">
      <w:pPr>
        <w:rPr>
          <w:lang w:val="nl-NL"/>
        </w:rPr>
      </w:pPr>
      <w:r w:rsidRPr="00532AA0">
        <w:rPr>
          <w:rStyle w:val="Nadruk"/>
          <w:lang w:val="nl-NL"/>
        </w:rPr>
        <w:t>Activiteitsverantwoordelijke</w:t>
      </w:r>
      <w:r w:rsidRPr="00532AA0">
        <w:rPr>
          <w:lang w:val="nl-NL"/>
        </w:rPr>
        <w:t xml:space="preserve">: </w:t>
      </w:r>
      <w:proofErr w:type="spellStart"/>
      <w:r>
        <w:rPr>
          <w:lang w:val="nl-NL"/>
        </w:rPr>
        <w:t>Britta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Cerneels</w:t>
      </w:r>
      <w:proofErr w:type="spellEnd"/>
    </w:p>
    <w:p w:rsidR="00ED12EC" w:rsidRPr="00104CF7" w:rsidRDefault="00ED12EC" w:rsidP="00ED12EC">
      <w:pPr>
        <w:ind w:left="0"/>
        <w:rPr>
          <w:lang w:val="nl-NL"/>
        </w:rPr>
      </w:pPr>
    </w:p>
    <w:p w:rsidR="00ED12EC" w:rsidRDefault="00105593" w:rsidP="00ED12EC">
      <w:pPr>
        <w:pStyle w:val="Kop3"/>
        <w:rPr>
          <w:lang w:val="nl-NL"/>
        </w:rPr>
      </w:pPr>
      <w:r>
        <w:rPr>
          <w:lang w:val="nl-NL"/>
        </w:rPr>
        <w:t>Helpende handen</w:t>
      </w:r>
    </w:p>
    <w:p w:rsidR="00ED12EC" w:rsidRDefault="004857E6" w:rsidP="00ED12EC">
      <w:pPr>
        <w:rPr>
          <w:lang w:val="nl-NL"/>
        </w:rPr>
      </w:pPr>
      <w:r>
        <w:rPr>
          <w:lang w:val="nl-NL"/>
        </w:rPr>
        <w:t xml:space="preserve">Shari, Kelly, </w:t>
      </w:r>
      <w:proofErr w:type="spellStart"/>
      <w:r>
        <w:rPr>
          <w:lang w:val="nl-NL"/>
        </w:rPr>
        <w:t>Britta</w:t>
      </w:r>
      <w:proofErr w:type="spellEnd"/>
      <w:r>
        <w:rPr>
          <w:lang w:val="nl-NL"/>
        </w:rPr>
        <w:t xml:space="preserve"> &amp; Yves</w:t>
      </w:r>
    </w:p>
    <w:p w:rsidR="00ED12EC" w:rsidRPr="00A61371" w:rsidRDefault="00ED12EC" w:rsidP="00ED12EC">
      <w:pPr>
        <w:rPr>
          <w:lang w:val="nl-NL"/>
        </w:rPr>
      </w:pPr>
    </w:p>
    <w:p w:rsidR="00ED12EC" w:rsidRPr="00532AA0" w:rsidRDefault="00ED12EC" w:rsidP="00ED12EC">
      <w:pPr>
        <w:pStyle w:val="Kop3"/>
        <w:rPr>
          <w:lang w:val="nl-NL"/>
        </w:rPr>
      </w:pPr>
      <w:r w:rsidRPr="00532AA0">
        <w:rPr>
          <w:lang w:val="nl-NL"/>
        </w:rPr>
        <w:t>Extra</w:t>
      </w:r>
    </w:p>
    <w:p w:rsidR="000675C1" w:rsidRDefault="00F56A33" w:rsidP="00F56A33">
      <w:pPr>
        <w:rPr>
          <w:lang w:val="nl-NL"/>
        </w:rPr>
      </w:pPr>
      <w:r>
        <w:rPr>
          <w:lang w:val="nl-NL"/>
        </w:rPr>
        <w:t>Leuke versierideetjes zijn welkom!</w:t>
      </w:r>
    </w:p>
    <w:p w:rsidR="00F14D83" w:rsidRDefault="00F14D83" w:rsidP="00F56A33">
      <w:pPr>
        <w:rPr>
          <w:lang w:val="nl-NL"/>
        </w:rPr>
      </w:pPr>
    </w:p>
    <w:p w:rsidR="00F14D83" w:rsidRDefault="00F14D83" w:rsidP="00F56A33">
      <w:pPr>
        <w:rPr>
          <w:lang w:val="nl-NL"/>
        </w:rPr>
      </w:pPr>
      <w:proofErr w:type="spellStart"/>
      <w:r>
        <w:rPr>
          <w:lang w:val="nl-NL"/>
        </w:rPr>
        <w:t>Midnight</w:t>
      </w:r>
      <w:proofErr w:type="spellEnd"/>
      <w:r>
        <w:rPr>
          <w:lang w:val="nl-NL"/>
        </w:rPr>
        <w:t xml:space="preserve"> snack? JA!</w:t>
      </w:r>
    </w:p>
    <w:p w:rsidR="00F14D83" w:rsidRDefault="00F14D83" w:rsidP="00F56A33">
      <w:pPr>
        <w:rPr>
          <w:lang w:val="nl-NL"/>
        </w:rPr>
      </w:pPr>
    </w:p>
    <w:p w:rsidR="00F14D83" w:rsidRDefault="00F14D83" w:rsidP="00F56A33">
      <w:pPr>
        <w:rPr>
          <w:lang w:val="nl-NL"/>
        </w:rPr>
      </w:pPr>
      <w:r>
        <w:rPr>
          <w:lang w:val="nl-NL"/>
        </w:rPr>
        <w:t>Uitnodiging Oude Zakkencantus -&gt; Opkomende ploeg</w:t>
      </w:r>
    </w:p>
    <w:p w:rsidR="00F56A33" w:rsidRDefault="00F56A33" w:rsidP="00F56A33">
      <w:pPr>
        <w:rPr>
          <w:lang w:val="nl-NL"/>
        </w:rPr>
      </w:pPr>
    </w:p>
    <w:p w:rsidR="00F56A33" w:rsidRDefault="00F56A33" w:rsidP="00F56A33">
      <w:pPr>
        <w:rPr>
          <w:lang w:val="nl-NL"/>
        </w:rPr>
      </w:pPr>
      <w:r>
        <w:rPr>
          <w:lang w:val="nl-NL"/>
        </w:rPr>
        <w:t xml:space="preserve">Oranje loper -&gt; </w:t>
      </w:r>
      <w:proofErr w:type="spellStart"/>
      <w:r>
        <w:rPr>
          <w:lang w:val="nl-NL"/>
        </w:rPr>
        <w:t>Britta</w:t>
      </w:r>
      <w:proofErr w:type="spellEnd"/>
    </w:p>
    <w:p w:rsidR="00F14D83" w:rsidRDefault="00F14D83" w:rsidP="00F56A33">
      <w:pPr>
        <w:rPr>
          <w:lang w:val="nl-NL"/>
        </w:rPr>
      </w:pPr>
    </w:p>
    <w:p w:rsidR="00E22F8A" w:rsidRDefault="00E22F8A" w:rsidP="00F56A33">
      <w:pPr>
        <w:rPr>
          <w:lang w:val="nl-NL"/>
        </w:rPr>
      </w:pPr>
      <w:r>
        <w:rPr>
          <w:lang w:val="nl-NL"/>
        </w:rPr>
        <w:t>Foto-</w:t>
      </w:r>
      <w:proofErr w:type="spellStart"/>
      <w:r>
        <w:rPr>
          <w:lang w:val="nl-NL"/>
        </w:rPr>
        <w:t>wall</w:t>
      </w:r>
      <w:proofErr w:type="spellEnd"/>
      <w:r>
        <w:rPr>
          <w:lang w:val="nl-NL"/>
        </w:rPr>
        <w:t xml:space="preserve"> met herinneringen -&gt; Alle foto’s doorsturen naar Sarah </w:t>
      </w:r>
      <w:proofErr w:type="spellStart"/>
      <w:r>
        <w:rPr>
          <w:lang w:val="nl-NL"/>
        </w:rPr>
        <w:t>Légère</w:t>
      </w:r>
      <w:proofErr w:type="spellEnd"/>
    </w:p>
    <w:p w:rsidR="00AD4A47" w:rsidRDefault="00AD4A47" w:rsidP="00F56A33">
      <w:pPr>
        <w:rPr>
          <w:lang w:val="nl-NL"/>
        </w:rPr>
      </w:pPr>
    </w:p>
    <w:p w:rsidR="00AD4A47" w:rsidRDefault="00AD4A47" w:rsidP="00F56A33">
      <w:pPr>
        <w:rPr>
          <w:lang w:val="nl-NL"/>
        </w:rPr>
      </w:pPr>
      <w:r>
        <w:rPr>
          <w:lang w:val="nl-NL"/>
        </w:rPr>
        <w:t>Photobooth</w:t>
      </w:r>
    </w:p>
    <w:p w:rsidR="00AD4A47" w:rsidRDefault="00AD4A47" w:rsidP="00F56A33">
      <w:pPr>
        <w:rPr>
          <w:lang w:val="nl-NL"/>
        </w:rPr>
      </w:pPr>
    </w:p>
    <w:p w:rsidR="00AD4A47" w:rsidRDefault="00AD4A47" w:rsidP="00F56A33">
      <w:pPr>
        <w:rPr>
          <w:lang w:val="nl-NL"/>
        </w:rPr>
      </w:pPr>
      <w:r>
        <w:rPr>
          <w:lang w:val="nl-NL"/>
        </w:rPr>
        <w:t>Goodiebag</w:t>
      </w:r>
    </w:p>
    <w:p w:rsidR="00F14D83" w:rsidRDefault="00F14D83" w:rsidP="00F14D83">
      <w:pPr>
        <w:pStyle w:val="Kop3"/>
        <w:rPr>
          <w:lang w:val="nl-NL"/>
        </w:rPr>
      </w:pPr>
      <w:r>
        <w:rPr>
          <w:lang w:val="nl-NL"/>
        </w:rPr>
        <w:t>Verloop Galabal</w:t>
      </w:r>
    </w:p>
    <w:p w:rsidR="00F14D83" w:rsidRDefault="00F14D83" w:rsidP="00F56A33">
      <w:pPr>
        <w:rPr>
          <w:lang w:val="nl-NL"/>
        </w:rPr>
      </w:pPr>
      <w:r>
        <w:rPr>
          <w:lang w:val="nl-NL"/>
        </w:rPr>
        <w:t>19u00 Diner</w:t>
      </w:r>
    </w:p>
    <w:p w:rsidR="00F14D83" w:rsidRPr="00532AA0" w:rsidRDefault="00F14D83" w:rsidP="00F56A33">
      <w:pPr>
        <w:rPr>
          <w:lang w:val="nl-NL"/>
        </w:rPr>
      </w:pPr>
      <w:r>
        <w:rPr>
          <w:lang w:val="nl-NL"/>
        </w:rPr>
        <w:t>22u00 Avondfeest</w:t>
      </w:r>
    </w:p>
    <w:sectPr w:rsidR="00F14D83" w:rsidRPr="00532AA0" w:rsidSect="008B1C5B">
      <w:footerReference w:type="default" r:id="rId21"/>
      <w:pgSz w:w="16839" w:h="11907" w:orient="landscape" w:code="9"/>
      <w:pgMar w:top="1418" w:right="1418" w:bottom="1418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C8A" w:rsidRDefault="007F0C8A">
      <w:r>
        <w:separator/>
      </w:r>
    </w:p>
  </w:endnote>
  <w:endnote w:type="continuationSeparator" w:id="0">
    <w:p w:rsidR="007F0C8A" w:rsidRDefault="007F0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7A29" w:rsidRDefault="00E87A29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C8A" w:rsidRDefault="007F0C8A">
      <w:r>
        <w:separator/>
      </w:r>
    </w:p>
  </w:footnote>
  <w:footnote w:type="continuationSeparator" w:id="0">
    <w:p w:rsidR="007F0C8A" w:rsidRDefault="007F0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C23C2C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6A189F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A47E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2865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AE8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9A5D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D60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B2B2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A0F1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91F00814">
      <w:start w:val="1"/>
      <w:numFmt w:val="decimal"/>
      <w:pStyle w:val="Lijstnummering"/>
      <w:lvlText w:val="%1."/>
      <w:lvlJc w:val="left"/>
      <w:pPr>
        <w:ind w:left="360" w:hanging="360"/>
      </w:pPr>
      <w:rPr>
        <w:rFonts w:hint="default"/>
      </w:rPr>
    </w:lvl>
    <w:lvl w:ilvl="1" w:tplc="683C2B78">
      <w:start w:val="1"/>
      <w:numFmt w:val="lowerLetter"/>
      <w:lvlText w:val="%2."/>
      <w:lvlJc w:val="left"/>
      <w:pPr>
        <w:ind w:left="1440" w:hanging="360"/>
      </w:pPr>
    </w:lvl>
    <w:lvl w:ilvl="2" w:tplc="06C041BC">
      <w:start w:val="1"/>
      <w:numFmt w:val="lowerRoman"/>
      <w:lvlText w:val="%3."/>
      <w:lvlJc w:val="right"/>
      <w:pPr>
        <w:ind w:left="2160" w:hanging="180"/>
      </w:pPr>
    </w:lvl>
    <w:lvl w:ilvl="3" w:tplc="4F1A046A">
      <w:start w:val="1"/>
      <w:numFmt w:val="decimal"/>
      <w:lvlText w:val="%4."/>
      <w:lvlJc w:val="left"/>
      <w:pPr>
        <w:ind w:left="2880" w:hanging="360"/>
      </w:pPr>
    </w:lvl>
    <w:lvl w:ilvl="4" w:tplc="C024DECE" w:tentative="1">
      <w:start w:val="1"/>
      <w:numFmt w:val="lowerLetter"/>
      <w:lvlText w:val="%5."/>
      <w:lvlJc w:val="left"/>
      <w:pPr>
        <w:ind w:left="3600" w:hanging="360"/>
      </w:pPr>
    </w:lvl>
    <w:lvl w:ilvl="5" w:tplc="3694566C" w:tentative="1">
      <w:start w:val="1"/>
      <w:numFmt w:val="lowerRoman"/>
      <w:lvlText w:val="%6."/>
      <w:lvlJc w:val="right"/>
      <w:pPr>
        <w:ind w:left="4320" w:hanging="180"/>
      </w:pPr>
    </w:lvl>
    <w:lvl w:ilvl="6" w:tplc="F86AB6FA" w:tentative="1">
      <w:start w:val="1"/>
      <w:numFmt w:val="decimal"/>
      <w:lvlText w:val="%7."/>
      <w:lvlJc w:val="left"/>
      <w:pPr>
        <w:ind w:left="5040" w:hanging="360"/>
      </w:pPr>
    </w:lvl>
    <w:lvl w:ilvl="7" w:tplc="47ACFA78" w:tentative="1">
      <w:start w:val="1"/>
      <w:numFmt w:val="lowerLetter"/>
      <w:lvlText w:val="%8."/>
      <w:lvlJc w:val="left"/>
      <w:pPr>
        <w:ind w:left="5760" w:hanging="360"/>
      </w:pPr>
    </w:lvl>
    <w:lvl w:ilvl="8" w:tplc="78AE2A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C550094A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D918E9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8A16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2F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8DB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A823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C1D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FAF3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4E13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37B0F"/>
    <w:multiLevelType w:val="multilevel"/>
    <w:tmpl w:val="9BBC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EC"/>
    <w:rsid w:val="000320E4"/>
    <w:rsid w:val="00054A5E"/>
    <w:rsid w:val="000557E0"/>
    <w:rsid w:val="00063DE4"/>
    <w:rsid w:val="000675C1"/>
    <w:rsid w:val="000829A3"/>
    <w:rsid w:val="000872DC"/>
    <w:rsid w:val="00087428"/>
    <w:rsid w:val="000B338C"/>
    <w:rsid w:val="000C0BCE"/>
    <w:rsid w:val="000C312D"/>
    <w:rsid w:val="000D0A30"/>
    <w:rsid w:val="000D5BD1"/>
    <w:rsid w:val="00104CF7"/>
    <w:rsid w:val="00105593"/>
    <w:rsid w:val="0011228C"/>
    <w:rsid w:val="00134D75"/>
    <w:rsid w:val="001463FF"/>
    <w:rsid w:val="00167FE7"/>
    <w:rsid w:val="00170B40"/>
    <w:rsid w:val="001C74FA"/>
    <w:rsid w:val="00204AF1"/>
    <w:rsid w:val="00234590"/>
    <w:rsid w:val="00255FA7"/>
    <w:rsid w:val="00256D13"/>
    <w:rsid w:val="00263AED"/>
    <w:rsid w:val="002725C7"/>
    <w:rsid w:val="002A39A3"/>
    <w:rsid w:val="002B6318"/>
    <w:rsid w:val="002E4D1A"/>
    <w:rsid w:val="00322D1F"/>
    <w:rsid w:val="00342103"/>
    <w:rsid w:val="00357755"/>
    <w:rsid w:val="00357FAF"/>
    <w:rsid w:val="00363A93"/>
    <w:rsid w:val="0036484F"/>
    <w:rsid w:val="00365D7F"/>
    <w:rsid w:val="00396F2D"/>
    <w:rsid w:val="003A1226"/>
    <w:rsid w:val="003A1BB0"/>
    <w:rsid w:val="003A6948"/>
    <w:rsid w:val="003A7DF2"/>
    <w:rsid w:val="003C7025"/>
    <w:rsid w:val="003F5FF0"/>
    <w:rsid w:val="004203C7"/>
    <w:rsid w:val="00435729"/>
    <w:rsid w:val="004857E6"/>
    <w:rsid w:val="004A6C1F"/>
    <w:rsid w:val="004B181D"/>
    <w:rsid w:val="004B22B2"/>
    <w:rsid w:val="004D439E"/>
    <w:rsid w:val="004D6537"/>
    <w:rsid w:val="004D6E87"/>
    <w:rsid w:val="004E0D8F"/>
    <w:rsid w:val="004E4481"/>
    <w:rsid w:val="004E6790"/>
    <w:rsid w:val="004F5601"/>
    <w:rsid w:val="004F5CE7"/>
    <w:rsid w:val="00514B5F"/>
    <w:rsid w:val="00532AA0"/>
    <w:rsid w:val="00546EBF"/>
    <w:rsid w:val="0054791F"/>
    <w:rsid w:val="00553493"/>
    <w:rsid w:val="005609A1"/>
    <w:rsid w:val="0059261D"/>
    <w:rsid w:val="005A645F"/>
    <w:rsid w:val="005B647E"/>
    <w:rsid w:val="005C29D1"/>
    <w:rsid w:val="005C400C"/>
    <w:rsid w:val="005D6DE2"/>
    <w:rsid w:val="005F2372"/>
    <w:rsid w:val="00620C1E"/>
    <w:rsid w:val="00622CA9"/>
    <w:rsid w:val="0062542C"/>
    <w:rsid w:val="00637ABE"/>
    <w:rsid w:val="00647D85"/>
    <w:rsid w:val="0067319E"/>
    <w:rsid w:val="00682480"/>
    <w:rsid w:val="00695E5C"/>
    <w:rsid w:val="006A2FFD"/>
    <w:rsid w:val="006A40D5"/>
    <w:rsid w:val="006B3572"/>
    <w:rsid w:val="006F4ED9"/>
    <w:rsid w:val="00700034"/>
    <w:rsid w:val="007208C2"/>
    <w:rsid w:val="007808C0"/>
    <w:rsid w:val="00781785"/>
    <w:rsid w:val="007A1F6D"/>
    <w:rsid w:val="007D0C7F"/>
    <w:rsid w:val="007D3E02"/>
    <w:rsid w:val="007E57BC"/>
    <w:rsid w:val="007F0C8A"/>
    <w:rsid w:val="007F2662"/>
    <w:rsid w:val="008338F1"/>
    <w:rsid w:val="008712D2"/>
    <w:rsid w:val="008919CE"/>
    <w:rsid w:val="00891A74"/>
    <w:rsid w:val="008B1C5B"/>
    <w:rsid w:val="008B73E8"/>
    <w:rsid w:val="008E752C"/>
    <w:rsid w:val="009304F8"/>
    <w:rsid w:val="00935C9F"/>
    <w:rsid w:val="0095703E"/>
    <w:rsid w:val="00960847"/>
    <w:rsid w:val="00996148"/>
    <w:rsid w:val="009A7E56"/>
    <w:rsid w:val="009B3C37"/>
    <w:rsid w:val="009C4E63"/>
    <w:rsid w:val="009D601E"/>
    <w:rsid w:val="00A07D91"/>
    <w:rsid w:val="00A34415"/>
    <w:rsid w:val="00A501DC"/>
    <w:rsid w:val="00A61371"/>
    <w:rsid w:val="00A65EBD"/>
    <w:rsid w:val="00A74981"/>
    <w:rsid w:val="00A87037"/>
    <w:rsid w:val="00A93568"/>
    <w:rsid w:val="00A939DF"/>
    <w:rsid w:val="00AA70DD"/>
    <w:rsid w:val="00AD4A47"/>
    <w:rsid w:val="00AE3C12"/>
    <w:rsid w:val="00B14CCF"/>
    <w:rsid w:val="00B24FF0"/>
    <w:rsid w:val="00B33DEC"/>
    <w:rsid w:val="00B66818"/>
    <w:rsid w:val="00B7293A"/>
    <w:rsid w:val="00B77157"/>
    <w:rsid w:val="00B908A6"/>
    <w:rsid w:val="00BA3CFB"/>
    <w:rsid w:val="00BA7FC6"/>
    <w:rsid w:val="00BC5400"/>
    <w:rsid w:val="00C21BEA"/>
    <w:rsid w:val="00C27777"/>
    <w:rsid w:val="00C45754"/>
    <w:rsid w:val="00C67C90"/>
    <w:rsid w:val="00C75098"/>
    <w:rsid w:val="00C77880"/>
    <w:rsid w:val="00CA1442"/>
    <w:rsid w:val="00CB33DF"/>
    <w:rsid w:val="00CB798D"/>
    <w:rsid w:val="00CD0C4E"/>
    <w:rsid w:val="00CE4588"/>
    <w:rsid w:val="00CE4E2B"/>
    <w:rsid w:val="00CF2341"/>
    <w:rsid w:val="00D12ED4"/>
    <w:rsid w:val="00D1410D"/>
    <w:rsid w:val="00D15ABE"/>
    <w:rsid w:val="00D34433"/>
    <w:rsid w:val="00D44E8A"/>
    <w:rsid w:val="00D723B1"/>
    <w:rsid w:val="00D82BF4"/>
    <w:rsid w:val="00D83530"/>
    <w:rsid w:val="00D96875"/>
    <w:rsid w:val="00DD02E3"/>
    <w:rsid w:val="00DE112F"/>
    <w:rsid w:val="00DF0320"/>
    <w:rsid w:val="00DF204B"/>
    <w:rsid w:val="00DF4433"/>
    <w:rsid w:val="00E13CE3"/>
    <w:rsid w:val="00E22F8A"/>
    <w:rsid w:val="00E23B5F"/>
    <w:rsid w:val="00E574CA"/>
    <w:rsid w:val="00E61F1D"/>
    <w:rsid w:val="00E66C2A"/>
    <w:rsid w:val="00E87A29"/>
    <w:rsid w:val="00ED12EC"/>
    <w:rsid w:val="00F133FD"/>
    <w:rsid w:val="00F14D83"/>
    <w:rsid w:val="00F20235"/>
    <w:rsid w:val="00F263EC"/>
    <w:rsid w:val="00F30633"/>
    <w:rsid w:val="00F557FF"/>
    <w:rsid w:val="00F56A33"/>
    <w:rsid w:val="00FA68C0"/>
    <w:rsid w:val="00FC7A04"/>
    <w:rsid w:val="00FE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DFED75EE-EA66-734D-9ADB-77EF73FE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nl-NL" w:eastAsia="ja-JP" w:bidi="nl-NL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A1226"/>
    <w:pPr>
      <w:spacing w:after="0" w:line="240" w:lineRule="auto"/>
      <w:ind w:left="720"/>
    </w:pPr>
    <w:rPr>
      <w:rFonts w:asciiTheme="majorHAnsi" w:eastAsia="Times New Roman" w:hAnsiTheme="majorHAnsi" w:cs="Times New Roman"/>
      <w:color w:val="auto"/>
      <w:lang w:val="nl-BE" w:eastAsia="zh-TW" w:bidi="ar-SA"/>
    </w:rPr>
  </w:style>
  <w:style w:type="paragraph" w:styleId="Kop1">
    <w:name w:val="heading 1"/>
    <w:next w:val="Standaard"/>
    <w:link w:val="Kop1Char"/>
    <w:autoRedefine/>
    <w:uiPriority w:val="9"/>
    <w:qFormat/>
    <w:rsid w:val="003A1226"/>
    <w:pPr>
      <w:keepNext/>
      <w:keepLines/>
      <w:pBdr>
        <w:bottom w:val="single" w:sz="24" w:space="1" w:color="F98A37" w:themeColor="accent3"/>
      </w:pBdr>
      <w:spacing w:after="58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48"/>
      <w:szCs w:val="32"/>
      <w:lang w:val="nl-BE" w:eastAsia="zh-TW" w:bidi="ar-SA"/>
    </w:rPr>
  </w:style>
  <w:style w:type="paragraph" w:styleId="Kop2">
    <w:name w:val="heading 2"/>
    <w:next w:val="Standaard"/>
    <w:link w:val="Kop2Char"/>
    <w:autoRedefine/>
    <w:uiPriority w:val="9"/>
    <w:unhideWhenUsed/>
    <w:qFormat/>
    <w:rsid w:val="003A1226"/>
    <w:pPr>
      <w:keepNext/>
      <w:keepLines/>
      <w:contextualSpacing/>
      <w:outlineLvl w:val="1"/>
    </w:pPr>
    <w:rPr>
      <w:rFonts w:asciiTheme="majorHAnsi" w:eastAsia="Times New Roman" w:hAnsiTheme="majorHAnsi" w:cstheme="majorBidi"/>
      <w:b/>
      <w:caps/>
      <w:color w:val="2A2A2A" w:themeColor="text2"/>
      <w:sz w:val="28"/>
      <w:szCs w:val="26"/>
      <w:lang w:val="nl-BE" w:eastAsia="zh-TW" w:bidi="ar-SA"/>
    </w:rPr>
  </w:style>
  <w:style w:type="paragraph" w:styleId="Kop3">
    <w:name w:val="heading 3"/>
    <w:next w:val="Standaard"/>
    <w:link w:val="Kop3Char"/>
    <w:autoRedefine/>
    <w:uiPriority w:val="9"/>
    <w:unhideWhenUsed/>
    <w:qFormat/>
    <w:rsid w:val="005B647E"/>
    <w:pPr>
      <w:keepNext/>
      <w:keepLines/>
      <w:spacing w:before="120" w:after="0"/>
      <w:contextualSpacing/>
      <w:outlineLvl w:val="2"/>
    </w:pPr>
    <w:rPr>
      <w:rFonts w:asciiTheme="majorHAnsi" w:eastAsiaTheme="majorEastAsia" w:hAnsiTheme="majorHAnsi" w:cstheme="majorBidi"/>
      <w:b/>
      <w:color w:val="DC6206" w:themeColor="accent3" w:themeShade="BF"/>
      <w:lang w:val="nl-BE" w:eastAsia="zh-TW" w:bidi="ar-SA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eastAsiaTheme="majorEastAsia" w:cstheme="majorBidi"/>
      <w:b/>
      <w:i/>
      <w:iCs/>
      <w:color w:val="2A2A2A" w:themeColor="text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317" w:after="317"/>
      <w:outlineLvl w:val="4"/>
    </w:pPr>
    <w:rPr>
      <w:rFonts w:eastAsiaTheme="majorEastAsia" w:cstheme="majorBidi"/>
      <w:b/>
      <w:i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eastAsiaTheme="majorEastAsia" w:cstheme="majorBidi"/>
      <w:b/>
      <w:caps/>
      <w:color w:val="2A2A2A" w:themeColor="text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eastAsiaTheme="majorEastAsia" w:cstheme="majorBidi"/>
      <w:b/>
      <w:iCs/>
      <w:color w:val="F75952" w:themeColor="accent1"/>
      <w:sz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eastAsiaTheme="majorEastAsia" w:cstheme="majorBidi"/>
      <w:b/>
      <w:i/>
      <w:color w:val="2A2A2A" w:themeColor="text2"/>
      <w:sz w:val="20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eastAsiaTheme="majorEastAsia" w:cstheme="majorBidi"/>
      <w:b/>
      <w:i/>
      <w:iCs/>
      <w:sz w:val="20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A1226"/>
    <w:rPr>
      <w:rFonts w:asciiTheme="majorHAnsi" w:eastAsiaTheme="majorEastAsia" w:hAnsiTheme="majorHAnsi" w:cstheme="majorBidi"/>
      <w:b/>
      <w:caps/>
      <w:color w:val="2A2A2A" w:themeColor="text2"/>
      <w:sz w:val="48"/>
      <w:szCs w:val="32"/>
      <w:lang w:val="nl-BE" w:eastAsia="zh-TW" w:bidi="ar-SA"/>
    </w:rPr>
  </w:style>
  <w:style w:type="character" w:customStyle="1" w:styleId="Kop2Char">
    <w:name w:val="Kop 2 Char"/>
    <w:basedOn w:val="Standaardalinea-lettertype"/>
    <w:link w:val="Kop2"/>
    <w:uiPriority w:val="9"/>
    <w:rsid w:val="003A1226"/>
    <w:rPr>
      <w:rFonts w:asciiTheme="majorHAnsi" w:eastAsia="Times New Roman" w:hAnsiTheme="majorHAnsi" w:cstheme="majorBidi"/>
      <w:b/>
      <w:caps/>
      <w:color w:val="2A2A2A" w:themeColor="text2"/>
      <w:sz w:val="28"/>
      <w:szCs w:val="26"/>
      <w:lang w:val="nl-BE" w:eastAsia="zh-TW" w:bidi="ar-SA"/>
    </w:rPr>
  </w:style>
  <w:style w:type="paragraph" w:styleId="Lijstopsomteken">
    <w:name w:val="List Bullet"/>
    <w:basedOn w:val="Standaard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Citaat">
    <w:name w:val="Quote"/>
    <w:basedOn w:val="Standaard"/>
    <w:next w:val="Standaard"/>
    <w:link w:val="Citaat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CitaatChar">
    <w:name w:val="Citaat Char"/>
    <w:basedOn w:val="Standaardalinea-lettertype"/>
    <w:link w:val="Citaat"/>
    <w:uiPriority w:val="10"/>
    <w:rPr>
      <w:b/>
      <w:iCs/>
      <w:color w:val="F75952" w:themeColor="accent1"/>
      <w:sz w:val="54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5B647E"/>
    <w:rPr>
      <w:rFonts w:asciiTheme="majorHAnsi" w:eastAsiaTheme="majorEastAsia" w:hAnsiTheme="majorHAnsi" w:cstheme="majorBidi"/>
      <w:b/>
      <w:color w:val="DC6206" w:themeColor="accent3" w:themeShade="BF"/>
      <w:lang w:val="nl-BE" w:eastAsia="zh-TW" w:bidi="ar-SA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Standaard"/>
    <w:next w:val="Standaard"/>
    <w:autoRedefine/>
    <w:uiPriority w:val="99"/>
    <w:semiHidden/>
    <w:unhideWhenUsed/>
    <w:pPr>
      <w:spacing w:before="317" w:after="317"/>
      <w:ind w:hanging="245"/>
      <w:contextualSpacing/>
    </w:pPr>
    <w:rPr>
      <w:b/>
      <w:color w:val="F75952" w:themeColor="accent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adruk">
    <w:name w:val="Emphasis"/>
    <w:uiPriority w:val="10"/>
    <w:qFormat/>
    <w:rsid w:val="00435729"/>
    <w:rPr>
      <w:rFonts w:asciiTheme="majorHAnsi" w:hAnsiTheme="majorHAnsi"/>
      <w:b/>
      <w:i w:val="0"/>
      <w:iCs/>
      <w:color w:val="DC6206" w:themeColor="accent3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b/>
      <w:i/>
      <w:iCs/>
      <w:color w:val="F75952" w:themeColor="accent1"/>
      <w:sz w:val="54"/>
    </w:rPr>
  </w:style>
  <w:style w:type="paragraph" w:styleId="Lijstalinea">
    <w:name w:val="List Paragraph"/>
    <w:basedOn w:val="Standaard"/>
    <w:uiPriority w:val="34"/>
    <w:semiHidden/>
    <w:unhideWhenUsed/>
    <w:qFormat/>
    <w:pPr>
      <w:contextualSpacing/>
    </w:pPr>
    <w:rPr>
      <w:i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Pr>
      <w:i/>
      <w:iCs/>
      <w:sz w:val="20"/>
      <w:szCs w:val="18"/>
    </w:rPr>
  </w:style>
  <w:style w:type="paragraph" w:styleId="Kopvaninhoudsopgave">
    <w:name w:val="TOC Heading"/>
    <w:basedOn w:val="Kop1"/>
    <w:next w:val="Standaard"/>
    <w:uiPriority w:val="38"/>
    <w:qFormat/>
    <w:rsid w:val="00F263EC"/>
    <w:pPr>
      <w:spacing w:after="1320"/>
      <w:outlineLvl w:val="9"/>
    </w:pPr>
    <w:rPr>
      <w:sz w:val="56"/>
    </w:rPr>
  </w:style>
  <w:style w:type="paragraph" w:styleId="Voettekst">
    <w:name w:val="footer"/>
    <w:basedOn w:val="Standaard"/>
    <w:link w:val="VoettekstChar"/>
    <w:uiPriority w:val="99"/>
    <w:unhideWhenUsed/>
    <w:qFormat/>
    <w:rPr>
      <w:b/>
      <w:color w:val="F75952" w:themeColor="accent1"/>
      <w:sz w:val="38"/>
      <w:szCs w:val="38"/>
    </w:rPr>
  </w:style>
  <w:style w:type="character" w:customStyle="1" w:styleId="VoettekstChar">
    <w:name w:val="Voettekst Char"/>
    <w:basedOn w:val="Standaardalinea-lettertype"/>
    <w:link w:val="Voettekst"/>
    <w:uiPriority w:val="99"/>
    <w:rPr>
      <w:b/>
      <w:color w:val="F75952" w:themeColor="accent1"/>
      <w:sz w:val="38"/>
      <w:szCs w:val="38"/>
    </w:rPr>
  </w:style>
  <w:style w:type="paragraph" w:styleId="Ballontekst">
    <w:name w:val="Balloon Text"/>
    <w:basedOn w:val="Standaard"/>
    <w:link w:val="Ballonteks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Segoe UI" w:hAnsi="Segoe UI" w:cs="Segoe UI"/>
      <w:sz w:val="18"/>
      <w:szCs w:val="18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Zwaar">
    <w:name w:val="Strong"/>
    <w:basedOn w:val="Standaardalinea-lettertype"/>
    <w:uiPriority w:val="8"/>
    <w:semiHidden/>
    <w:unhideWhenUsed/>
    <w:qFormat/>
    <w:rPr>
      <w:b/>
      <w:bCs/>
      <w:color w:val="3E3E3E" w:themeColor="text2" w:themeTint="E6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5F5F5F" w:themeColor="text2" w:themeTint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itelvanboek">
    <w:name w:val="Book Title"/>
    <w:basedOn w:val="Standaardalinea-lettertype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el">
    <w:name w:val="Title"/>
    <w:basedOn w:val="Standaard"/>
    <w:next w:val="Ondertitel"/>
    <w:link w:val="TitelChar"/>
    <w:autoRedefine/>
    <w:uiPriority w:val="1"/>
    <w:qFormat/>
    <w:rsid w:val="00F263EC"/>
    <w:pPr>
      <w:spacing w:after="280"/>
      <w:contextualSpacing/>
      <w:jc w:val="center"/>
    </w:pPr>
    <w:rPr>
      <w:rFonts w:eastAsiaTheme="majorEastAsia" w:cstheme="majorBidi"/>
      <w:b/>
      <w:caps/>
      <w:color w:val="2A2A2A" w:themeColor="text2"/>
      <w:kern w:val="28"/>
      <w:sz w:val="72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F263EC"/>
    <w:rPr>
      <w:rFonts w:asciiTheme="majorHAnsi" w:eastAsiaTheme="majorEastAsia" w:hAnsiTheme="majorHAnsi" w:cstheme="majorBidi"/>
      <w:b/>
      <w:caps/>
      <w:color w:val="2A2A2A" w:themeColor="text2"/>
      <w:kern w:val="28"/>
      <w:sz w:val="72"/>
      <w:szCs w:val="56"/>
    </w:rPr>
  </w:style>
  <w:style w:type="paragraph" w:styleId="Ondertitel">
    <w:name w:val="Subtitle"/>
    <w:basedOn w:val="Standaard"/>
    <w:next w:val="Auteur"/>
    <w:link w:val="OndertitelChar"/>
    <w:uiPriority w:val="2"/>
    <w:qFormat/>
    <w:rsid w:val="00F263EC"/>
    <w:pPr>
      <w:numPr>
        <w:ilvl w:val="1"/>
      </w:numPr>
      <w:spacing w:after="160"/>
      <w:ind w:left="720"/>
      <w:jc w:val="center"/>
    </w:pPr>
    <w:rPr>
      <w:rFonts w:eastAsiaTheme="minorEastAsia"/>
      <w:b/>
      <w:color w:val="DC6206" w:themeColor="accent3" w:themeShade="BF"/>
      <w:sz w:val="50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2"/>
    <w:rsid w:val="00F263EC"/>
    <w:rPr>
      <w:rFonts w:asciiTheme="majorHAnsi" w:eastAsiaTheme="minorEastAsia" w:hAnsiTheme="majorHAnsi"/>
      <w:b/>
      <w:color w:val="DC6206" w:themeColor="accent3" w:themeShade="BF"/>
      <w:sz w:val="50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b/>
      <w:bCs/>
      <w:caps/>
      <w:color w:val="2A2A2A" w:themeColor="text2"/>
      <w:sz w:val="28"/>
    </w:rPr>
  </w:style>
  <w:style w:type="paragraph" w:styleId="Inhopg2">
    <w:name w:val="toc 2"/>
    <w:basedOn w:val="Standaard"/>
    <w:next w:val="Standaard"/>
    <w:autoRedefine/>
    <w:uiPriority w:val="39"/>
    <w:unhideWhenUsed/>
    <w:qFormat/>
    <w:pPr>
      <w:tabs>
        <w:tab w:val="right" w:leader="dot" w:pos="8630"/>
      </w:tabs>
      <w:spacing w:before="120"/>
    </w:pPr>
    <w:rPr>
      <w:bCs/>
      <w:szCs w:val="20"/>
    </w:rPr>
  </w:style>
  <w:style w:type="table" w:customStyle="1" w:styleId="Generaltable">
    <w:name w:val="General table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eur">
    <w:name w:val="Auteur"/>
    <w:basedOn w:val="Standaard"/>
    <w:uiPriority w:val="3"/>
    <w:qFormat/>
    <w:rPr>
      <w:b/>
      <w:color w:val="2A2A2A" w:themeColor="text2"/>
      <w:sz w:val="30"/>
    </w:rPr>
  </w:style>
  <w:style w:type="paragraph" w:styleId="Koptekst">
    <w:name w:val="header"/>
    <w:basedOn w:val="Standaard"/>
    <w:link w:val="KoptekstChar"/>
    <w:uiPriority w:val="99"/>
    <w:unhideWhenUsed/>
    <w:qFormat/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Lijstnummering">
    <w:name w:val="List Number"/>
    <w:basedOn w:val="Standaard"/>
    <w:uiPriority w:val="13"/>
    <w:qFormat/>
    <w:pPr>
      <w:numPr>
        <w:numId w:val="16"/>
      </w:numPr>
    </w:pPr>
    <w:rPr>
      <w:i/>
    </w:rPr>
  </w:style>
  <w:style w:type="character" w:styleId="Hyperlink">
    <w:name w:val="Hyperlink"/>
    <w:basedOn w:val="Standaardalinea-lettertype"/>
    <w:uiPriority w:val="99"/>
    <w:unhideWhenUsed/>
    <w:rsid w:val="00396F2D"/>
    <w:rPr>
      <w:color w:val="B67AC3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96F2D"/>
    <w:rPr>
      <w:color w:val="605E5C"/>
      <w:shd w:val="clear" w:color="auto" w:fill="E1DFDD"/>
    </w:rPr>
  </w:style>
  <w:style w:type="paragraph" w:customStyle="1" w:styleId="type">
    <w:name w:val="type"/>
    <w:basedOn w:val="Standaard"/>
    <w:rsid w:val="007208C2"/>
    <w:pPr>
      <w:spacing w:before="100" w:beforeAutospacing="1" w:after="100" w:afterAutospacing="1"/>
    </w:pPr>
  </w:style>
  <w:style w:type="character" w:customStyle="1" w:styleId="typeclassification">
    <w:name w:val="type_classification"/>
    <w:basedOn w:val="Standaardalinea-lettertype"/>
    <w:rsid w:val="007208C2"/>
  </w:style>
  <w:style w:type="character" w:customStyle="1" w:styleId="street">
    <w:name w:val="street"/>
    <w:basedOn w:val="Standaardalinea-lettertype"/>
    <w:rsid w:val="004A6C1F"/>
  </w:style>
  <w:style w:type="character" w:customStyle="1" w:styleId="postal">
    <w:name w:val="postal"/>
    <w:basedOn w:val="Standaardalinea-lettertype"/>
    <w:rsid w:val="004A6C1F"/>
  </w:style>
  <w:style w:type="character" w:customStyle="1" w:styleId="apple-converted-space">
    <w:name w:val="apple-converted-space"/>
    <w:basedOn w:val="Standaardalinea-lettertype"/>
    <w:rsid w:val="004A6C1F"/>
  </w:style>
  <w:style w:type="character" w:customStyle="1" w:styleId="city">
    <w:name w:val="city"/>
    <w:basedOn w:val="Standaardalinea-lettertype"/>
    <w:rsid w:val="004A6C1F"/>
  </w:style>
  <w:style w:type="paragraph" w:styleId="Normaalweb">
    <w:name w:val="Normal (Web)"/>
    <w:basedOn w:val="Standaard"/>
    <w:uiPriority w:val="99"/>
    <w:semiHidden/>
    <w:unhideWhenUsed/>
    <w:rsid w:val="004F5601"/>
    <w:pPr>
      <w:spacing w:before="100" w:beforeAutospacing="1" w:after="100" w:afterAutospacing="1"/>
    </w:pPr>
  </w:style>
  <w:style w:type="paragraph" w:styleId="Inhopg3">
    <w:name w:val="toc 3"/>
    <w:basedOn w:val="Standaard"/>
    <w:next w:val="Standaard"/>
    <w:autoRedefine/>
    <w:uiPriority w:val="39"/>
    <w:unhideWhenUsed/>
    <w:rsid w:val="0054791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2704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0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374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6476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620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11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44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31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llymeessen/Library/Containers/com.microsoft.Word/Data/Library/Application%20Support/Microsoft/Office/16.0/DTS/nl-NL%7b2FC93290-8E7C-EF4D-909E-84CE05473CC2%7d/%7bE37717C9-02A5-2C46-82B9-A93D8F87101C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6C7722E-1460-EB4A-90F8-CFEE89D3F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{E37717C9-02A5-2C46-82B9-A93D8F87101C}tf10002071.dotx</Template>
  <TotalTime>0</TotalTime>
  <Pages>22</Pages>
  <Words>740</Words>
  <Characters>4073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Kelly Meessen</cp:lastModifiedBy>
  <cp:revision>2</cp:revision>
  <cp:lastPrinted>2019-03-20T21:42:00Z</cp:lastPrinted>
  <dcterms:created xsi:type="dcterms:W3CDTF">2019-03-23T12:42:00Z</dcterms:created>
  <dcterms:modified xsi:type="dcterms:W3CDTF">2019-03-23T12:42:00Z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